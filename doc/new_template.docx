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8CA" w:rsidRDefault="004A1BB1" w:rsidP="004A1BB1">
      <w:pPr>
        <w:spacing w:after="0"/>
        <w:ind w:right="51"/>
      </w:pPr>
      <w:r>
        <w:rPr>
          <w:rFonts w:eastAsiaTheme="minorEastAsia" w:hint="eastAsia"/>
          <w:b/>
          <w:i/>
          <w:color w:val="4F81BD"/>
          <w:sz w:val="34"/>
        </w:rPr>
        <w:t xml:space="preserve">                 </w:t>
      </w:r>
      <w:r w:rsidR="003B2C76">
        <w:rPr>
          <w:rFonts w:eastAsiaTheme="minorEastAsia" w:hint="eastAsia"/>
          <w:b/>
          <w:i/>
          <w:color w:val="4F81BD"/>
          <w:sz w:val="34"/>
        </w:rPr>
        <w:t>B</w:t>
      </w:r>
      <w:r w:rsidR="003B2C76">
        <w:rPr>
          <w:rFonts w:eastAsiaTheme="minorEastAsia"/>
          <w:b/>
          <w:i/>
          <w:color w:val="4F81BD"/>
          <w:sz w:val="34"/>
        </w:rPr>
        <w:t>CTC</w:t>
      </w:r>
      <w:r w:rsidR="001E1864">
        <w:rPr>
          <w:rFonts w:eastAsiaTheme="minorEastAsia" w:hint="eastAsia"/>
          <w:b/>
          <w:i/>
          <w:color w:val="4F81BD"/>
          <w:sz w:val="34"/>
        </w:rPr>
        <w:t>扫码</w:t>
      </w:r>
      <w:r w:rsidR="001E1864">
        <w:rPr>
          <w:rFonts w:eastAsiaTheme="minorEastAsia"/>
          <w:b/>
          <w:i/>
          <w:color w:val="4F81BD"/>
          <w:sz w:val="34"/>
        </w:rPr>
        <w:t>测试</w:t>
      </w:r>
      <w:r w:rsidR="00E46296">
        <w:rPr>
          <w:rFonts w:eastAsiaTheme="minorEastAsia"/>
          <w:b/>
          <w:i/>
          <w:color w:val="4F81BD"/>
          <w:sz w:val="34"/>
        </w:rPr>
        <w:t>报告</w:t>
      </w:r>
      <w:r>
        <w:rPr>
          <w:rFonts w:eastAsiaTheme="minorEastAsia" w:hint="eastAsia"/>
          <w:b/>
          <w:i/>
          <w:color w:val="4F81BD"/>
          <w:sz w:val="34"/>
        </w:rPr>
        <w:t xml:space="preserve">      </w:t>
      </w:r>
    </w:p>
    <w:p w:rsidR="00EF08CA" w:rsidRPr="009A090B" w:rsidRDefault="00B81E04" w:rsidP="009A090B">
      <w:pPr>
        <w:spacing w:after="318"/>
        <w:ind w:left="852"/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44445849" wp14:editId="0CFBC9C8">
                <wp:extent cx="4332605" cy="6350"/>
                <wp:effectExtent l="0" t="0" r="0" b="0"/>
                <wp:docPr id="759057" name="Group 759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32605" cy="6350"/>
                          <a:chOff x="0" y="0"/>
                          <a:chExt cx="4332732" cy="6097"/>
                        </a:xfrm>
                      </wpg:grpSpPr>
                      <wps:wsp>
                        <wps:cNvPr id="1121418" name="Shape 1121418"/>
                        <wps:cNvSpPr/>
                        <wps:spPr>
                          <a:xfrm>
                            <a:off x="0" y="0"/>
                            <a:ext cx="43327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732" h="9144">
                                <a:moveTo>
                                  <a:pt x="0" y="0"/>
                                </a:moveTo>
                                <a:lnTo>
                                  <a:pt x="4332732" y="0"/>
                                </a:lnTo>
                                <a:lnTo>
                                  <a:pt x="43327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F5F0CF" id="Group 759057" o:spid="_x0000_s1026" style="width:341.15pt;height:.5pt;mso-position-horizontal-relative:char;mso-position-vertical-relative:line" coordsize="4332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">
                <v:shape id="Shape 1121418" o:spid="_x0000_s1027" style="position:absolute;width:43327;height:91;visibility:visible;mso-wrap-style:square;v-text-anchor:top" coordsize="43327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NPyMQA&#10;AADgAAAADwAAAGRycy9kb3ducmV2LnhtbERPTU/CQBC9m/gfNmPiDbYL1JjKQoyg8WSwGs+T7tA2&#10;dmdLd4Xir3cOJB5f3vdyPfpOHWmIbWALZpqBIq6Ca7m28PnxPLkHFROywy4wWThThPXq+mqJhQsn&#10;fqdjmWolIRwLtNCk1Bdax6ohj3EaemLh9mHwmAQOtXYDniTcd3qWZXfaY8vS0GBPTw1V3+WPt1D1&#10;OW1Kvft90fnB7Oc5fW39m7W3N+PjA6hEY/oXX9yvTuabmVkYWSyHBIF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TT8jEAAAA4AAAAA8AAAAAAAAAAAAAAAAAmAIAAGRycy9k&#10;b3ducmV2LnhtbFBLBQYAAAAABAAEAPUAAACJAwAAAAA=&#10;" path="m,l4332732,r,9144l,9144,,e" fillcolor="#4f81bd" stroked="f" strokeweight="0">
                  <v:stroke miterlimit="83231f" joinstyle="miter"/>
                  <v:path arrowok="t" textboxrect="0,0,4332732,9144"/>
                </v:shape>
                <w10:anchorlock/>
              </v:group>
            </w:pict>
          </mc:Fallback>
        </mc:AlternateContent>
      </w:r>
    </w:p>
    <w:p w:rsidR="003C0BE3" w:rsidRPr="008A3CA1" w:rsidRDefault="003C0BE3" w:rsidP="006D5E87">
      <w:pPr>
        <w:spacing w:after="10"/>
        <w:rPr>
          <w:rFonts w:eastAsiaTheme="minorEastAsia"/>
          <w:b/>
          <w:sz w:val="24"/>
          <w:szCs w:val="24"/>
        </w:rPr>
      </w:pPr>
    </w:p>
    <w:tbl>
      <w:tblPr>
        <w:tblStyle w:val="a7"/>
        <w:tblpPr w:leftFromText="180" w:rightFromText="180" w:vertAnchor="text" w:horzAnchor="margin" w:tblpXSpec="center" w:tblpY="874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3510"/>
        <w:gridCol w:w="5012"/>
      </w:tblGrid>
      <w:tr w:rsidR="006D5E87" w:rsidTr="00BB7BCB">
        <w:tc>
          <w:tcPr>
            <w:tcW w:w="3510" w:type="dxa"/>
            <w:shd w:val="clear" w:color="auto" w:fill="auto"/>
          </w:tcPr>
          <w:p w:rsidR="006D5E87" w:rsidRPr="00E039E3" w:rsidRDefault="00E039E3" w:rsidP="006D5E8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i/>
                <w:color w:val="365F91"/>
                <w:sz w:val="24"/>
                <w:szCs w:val="24"/>
              </w:rPr>
              <w:t>报告</w:t>
            </w:r>
            <w:r>
              <w:rPr>
                <w:rFonts w:eastAsiaTheme="minorEastAsia"/>
                <w:b/>
                <w:i/>
                <w:color w:val="365F91"/>
                <w:sz w:val="24"/>
                <w:szCs w:val="24"/>
              </w:rPr>
              <w:t>日期</w:t>
            </w:r>
          </w:p>
        </w:tc>
        <w:tc>
          <w:tcPr>
            <w:tcW w:w="5012" w:type="dxa"/>
            <w:shd w:val="clear" w:color="auto" w:fill="auto"/>
          </w:tcPr>
          <w:p w:rsidR="006D5E87" w:rsidRDefault="00865225" w:rsidP="006D5E87">
            <w:pPr>
              <w:spacing w:after="0" w:line="240" w:lineRule="auto"/>
            </w:pPr>
            <w:r>
              <w:t>2017/3/28  15:35</w:t>
            </w:r>
            <w:r w:rsidR="00404C2C">
              <w:rPr>
                <w:rFonts w:asciiTheme="minorEastAsia" w:eastAsiaTheme="minorEastAsia" w:hAnsiTheme="minorEastAsia" w:hint="eastAsia"/>
              </w:rPr>
              <w:t xml:space="preserve"> </w:t>
            </w:r>
            <w:r w:rsidR="0019073C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6D5E87" w:rsidTr="00BB7BCB">
        <w:tc>
          <w:tcPr>
            <w:tcW w:w="3510" w:type="dxa"/>
            <w:shd w:val="clear" w:color="auto" w:fill="B6DDE8" w:themeFill="accent5" w:themeFillTint="66"/>
          </w:tcPr>
          <w:p w:rsidR="006D5E87" w:rsidRPr="00E039E3" w:rsidRDefault="00E039E3" w:rsidP="006D5E8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i/>
                <w:color w:val="365F91"/>
                <w:sz w:val="24"/>
                <w:szCs w:val="24"/>
              </w:rPr>
              <w:t>测试员</w:t>
            </w:r>
          </w:p>
        </w:tc>
        <w:tc>
          <w:tcPr>
            <w:tcW w:w="5012" w:type="dxa"/>
            <w:shd w:val="clear" w:color="auto" w:fill="B6DDE8" w:themeFill="accent5" w:themeFillTint="66"/>
          </w:tcPr>
          <w:p w:rsidR="006D5E87" w:rsidRPr="00A9375B" w:rsidRDefault="00A9375B" w:rsidP="006D5E8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g</w:t>
            </w:r>
          </w:p>
        </w:tc>
      </w:tr>
      <w:tr w:rsidR="006D5E87" w:rsidTr="00BB7BCB">
        <w:tc>
          <w:tcPr>
            <w:tcW w:w="3510" w:type="dxa"/>
            <w:shd w:val="clear" w:color="auto" w:fill="auto"/>
          </w:tcPr>
          <w:p w:rsidR="006D5E87" w:rsidRDefault="00E039E3" w:rsidP="006D5E87">
            <w:pPr>
              <w:spacing w:after="0" w:line="240" w:lineRule="auto"/>
            </w:pPr>
            <w:r>
              <w:rPr>
                <w:rFonts w:eastAsiaTheme="minorEastAsia" w:hint="eastAsia"/>
                <w:b/>
                <w:i/>
                <w:color w:val="365F91" w:themeColor="accent1" w:themeShade="BF"/>
                <w:sz w:val="24"/>
                <w:szCs w:val="24"/>
              </w:rPr>
              <w:t>测试</w:t>
            </w:r>
            <w:r>
              <w:rPr>
                <w:rFonts w:eastAsiaTheme="minorEastAsia"/>
                <w:b/>
                <w:i/>
                <w:color w:val="365F91" w:themeColor="accent1" w:themeShade="BF"/>
                <w:sz w:val="24"/>
                <w:szCs w:val="24"/>
              </w:rPr>
              <w:t>地点</w:t>
            </w:r>
          </w:p>
        </w:tc>
        <w:tc>
          <w:tcPr>
            <w:tcW w:w="5012" w:type="dxa"/>
            <w:shd w:val="clear" w:color="auto" w:fill="auto"/>
          </w:tcPr>
          <w:p w:rsidR="006D5E87" w:rsidRPr="00A9375B" w:rsidRDefault="00A9375B" w:rsidP="006D5E8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sz</w:t>
            </w:r>
          </w:p>
        </w:tc>
      </w:tr>
      <w:tr w:rsidR="006D5E87" w:rsidTr="00BB7BCB">
        <w:tc>
          <w:tcPr>
            <w:tcW w:w="3510" w:type="dxa"/>
            <w:shd w:val="clear" w:color="auto" w:fill="B6DDE8" w:themeFill="accent5" w:themeFillTint="66"/>
          </w:tcPr>
          <w:p w:rsidR="006D5E87" w:rsidRDefault="00E039E3" w:rsidP="006D5E87">
            <w:pPr>
              <w:spacing w:after="0" w:line="240" w:lineRule="auto"/>
            </w:pPr>
            <w:r>
              <w:rPr>
                <w:rFonts w:eastAsiaTheme="minorEastAsia" w:hint="eastAsia"/>
                <w:b/>
                <w:i/>
                <w:color w:val="365F91" w:themeColor="accent1" w:themeShade="BF"/>
                <w:sz w:val="24"/>
                <w:szCs w:val="24"/>
              </w:rPr>
              <w:t>测试环境</w:t>
            </w:r>
          </w:p>
        </w:tc>
        <w:tc>
          <w:tcPr>
            <w:tcW w:w="5012" w:type="dxa"/>
            <w:shd w:val="clear" w:color="auto" w:fill="B6DDE8" w:themeFill="accent5" w:themeFillTint="66"/>
          </w:tcPr>
          <w:p w:rsidR="006D5E87" w:rsidRPr="00A9375B" w:rsidRDefault="00A9375B" w:rsidP="006D5E8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normal</w:t>
            </w:r>
          </w:p>
        </w:tc>
      </w:tr>
      <w:tr w:rsidR="006D5E87" w:rsidTr="00BB7BCB">
        <w:tc>
          <w:tcPr>
            <w:tcW w:w="3510" w:type="dxa"/>
            <w:shd w:val="clear" w:color="auto" w:fill="auto"/>
          </w:tcPr>
          <w:p w:rsidR="006D5E87" w:rsidRPr="00E039E3" w:rsidRDefault="00E039E3" w:rsidP="006D5E8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i/>
                <w:color w:val="365F91"/>
                <w:sz w:val="24"/>
                <w:szCs w:val="24"/>
              </w:rPr>
              <w:t>制造商</w:t>
            </w:r>
          </w:p>
        </w:tc>
        <w:tc>
          <w:tcPr>
            <w:tcW w:w="5012" w:type="dxa"/>
            <w:shd w:val="clear" w:color="auto" w:fill="auto"/>
          </w:tcPr>
          <w:p w:rsidR="006D5E87" w:rsidRPr="00A9375B" w:rsidRDefault="00A9375B" w:rsidP="00A92650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PAX</w:t>
            </w:r>
          </w:p>
        </w:tc>
      </w:tr>
      <w:tr w:rsidR="006D5E87" w:rsidTr="00A94CD4">
        <w:tc>
          <w:tcPr>
            <w:tcW w:w="3510" w:type="dxa"/>
            <w:shd w:val="clear" w:color="auto" w:fill="B6DDE8" w:themeFill="accent5" w:themeFillTint="66"/>
          </w:tcPr>
          <w:p w:rsidR="006D5E87" w:rsidRDefault="00E039E3" w:rsidP="006D5E87">
            <w:pPr>
              <w:spacing w:after="0" w:line="240" w:lineRule="auto"/>
            </w:pPr>
            <w:r>
              <w:rPr>
                <w:rFonts w:eastAsiaTheme="minorEastAsia"/>
                <w:b/>
                <w:i/>
                <w:color w:val="365F91"/>
                <w:sz w:val="24"/>
                <w:szCs w:val="24"/>
              </w:rPr>
              <w:t>POS</w:t>
            </w:r>
            <w:r>
              <w:rPr>
                <w:rFonts w:eastAsiaTheme="minorEastAsia" w:hint="eastAsia"/>
                <w:b/>
                <w:i/>
                <w:color w:val="365F91"/>
                <w:sz w:val="24"/>
                <w:szCs w:val="24"/>
              </w:rPr>
              <w:t>机</w:t>
            </w:r>
            <w:r>
              <w:rPr>
                <w:rFonts w:eastAsiaTheme="minorEastAsia"/>
                <w:b/>
                <w:i/>
                <w:color w:val="365F91"/>
                <w:sz w:val="24"/>
                <w:szCs w:val="24"/>
              </w:rPr>
              <w:t>型号</w:t>
            </w:r>
          </w:p>
        </w:tc>
        <w:tc>
          <w:tcPr>
            <w:tcW w:w="5012" w:type="dxa"/>
            <w:shd w:val="clear" w:color="auto" w:fill="B6DDE8" w:themeFill="accent5" w:themeFillTint="66"/>
          </w:tcPr>
          <w:p w:rsidR="006D5E87" w:rsidRDefault="00865225" w:rsidP="006D5E87">
            <w:pPr>
              <w:spacing w:after="0" w:line="240" w:lineRule="auto"/>
            </w:pPr>
            <w:r>
              <w:t>-</w:t>
            </w:r>
            <w:r w:rsidR="00A9375B">
              <w:t>QR55</w:t>
            </w:r>
          </w:p>
        </w:tc>
      </w:tr>
      <w:tr w:rsidR="006D5E87" w:rsidTr="00A94CD4">
        <w:tc>
          <w:tcPr>
            <w:tcW w:w="3510" w:type="dxa"/>
            <w:shd w:val="clear" w:color="auto" w:fill="auto"/>
          </w:tcPr>
          <w:p w:rsidR="006D5E87" w:rsidRDefault="00E039E3" w:rsidP="006D5E87">
            <w:pPr>
              <w:spacing w:after="0" w:line="240" w:lineRule="auto"/>
            </w:pPr>
            <w:r>
              <w:rPr>
                <w:rFonts w:eastAsiaTheme="minorEastAsia" w:hint="eastAsia"/>
                <w:b/>
                <w:i/>
                <w:color w:val="365F91"/>
                <w:sz w:val="24"/>
                <w:szCs w:val="24"/>
              </w:rPr>
              <w:t>备注</w:t>
            </w:r>
          </w:p>
        </w:tc>
        <w:tc>
          <w:tcPr>
            <w:tcW w:w="5012" w:type="dxa"/>
            <w:shd w:val="clear" w:color="auto" w:fill="auto"/>
          </w:tcPr>
          <w:p w:rsidR="006D5E87" w:rsidRDefault="00865225" w:rsidP="006D5E87">
            <w:pPr>
              <w:spacing w:after="0" w:line="240" w:lineRule="auto"/>
            </w:pPr>
            <w:r>
              <w:t>-</w:t>
            </w:r>
            <w:r w:rsidR="00A9375B">
              <w:t>bakup</w:t>
            </w:r>
          </w:p>
        </w:tc>
      </w:tr>
    </w:tbl>
    <w:p w:rsidR="006A3296" w:rsidRDefault="006A3296">
      <w:pPr>
        <w:spacing w:after="0" w:line="240" w:lineRule="auto"/>
      </w:pPr>
    </w:p>
    <w:p w:rsidR="008A3CA1" w:rsidRDefault="008A3CA1">
      <w:pPr>
        <w:spacing w:after="0" w:line="240" w:lineRule="auto"/>
        <w:rPr>
          <w:rFonts w:eastAsiaTheme="minorEastAsia"/>
        </w:rPr>
      </w:pPr>
    </w:p>
    <w:p w:rsidR="008A3CA1" w:rsidRDefault="008A3CA1">
      <w:pPr>
        <w:spacing w:after="0" w:line="240" w:lineRule="auto"/>
        <w:rPr>
          <w:rFonts w:eastAsiaTheme="minorEastAsia"/>
        </w:rPr>
      </w:pPr>
    </w:p>
    <w:p w:rsidR="008A3CA1" w:rsidRDefault="008A3CA1">
      <w:pPr>
        <w:spacing w:after="0" w:line="240" w:lineRule="auto"/>
        <w:rPr>
          <w:rFonts w:eastAsiaTheme="minorEastAsia"/>
        </w:rPr>
      </w:pPr>
    </w:p>
    <w:p w:rsidR="008A3CA1" w:rsidRDefault="008A3CA1">
      <w:pPr>
        <w:spacing w:after="0" w:line="240" w:lineRule="auto"/>
        <w:rPr>
          <w:rFonts w:eastAsiaTheme="minorEastAsia"/>
        </w:rPr>
      </w:pPr>
    </w:p>
    <w:p w:rsidR="008A3CA1" w:rsidRDefault="008A3CA1">
      <w:pPr>
        <w:spacing w:after="0" w:line="240" w:lineRule="auto"/>
        <w:rPr>
          <w:rFonts w:eastAsiaTheme="minorEastAsia"/>
        </w:rPr>
      </w:pPr>
    </w:p>
    <w:p w:rsidR="008A3CA1" w:rsidRDefault="008A3CA1">
      <w:pPr>
        <w:spacing w:after="0" w:line="240" w:lineRule="auto"/>
        <w:rPr>
          <w:rFonts w:eastAsiaTheme="minorEastAsia"/>
        </w:rPr>
      </w:pPr>
    </w:p>
    <w:p w:rsidR="008A3CA1" w:rsidRDefault="008A3CA1">
      <w:pPr>
        <w:spacing w:after="0" w:line="240" w:lineRule="auto"/>
        <w:rPr>
          <w:rFonts w:eastAsiaTheme="minorEastAsia"/>
        </w:rPr>
      </w:pPr>
    </w:p>
    <w:p w:rsidR="008A3CA1" w:rsidRDefault="008A3CA1">
      <w:pPr>
        <w:spacing w:after="0" w:line="240" w:lineRule="auto"/>
        <w:rPr>
          <w:rFonts w:eastAsiaTheme="minorEastAsia"/>
        </w:rPr>
      </w:pPr>
    </w:p>
    <w:p w:rsidR="008A3CA1" w:rsidRDefault="008A3CA1">
      <w:pPr>
        <w:spacing w:after="0" w:line="240" w:lineRule="auto"/>
        <w:rPr>
          <w:rFonts w:eastAsiaTheme="minorEastAsia"/>
        </w:rPr>
      </w:pPr>
    </w:p>
    <w:p w:rsidR="008A3CA1" w:rsidRDefault="008A3CA1">
      <w:pPr>
        <w:spacing w:after="0" w:line="240" w:lineRule="auto"/>
        <w:rPr>
          <w:rFonts w:eastAsiaTheme="minorEastAsia"/>
        </w:rPr>
      </w:pPr>
    </w:p>
    <w:p w:rsidR="008A3CA1" w:rsidRPr="008A3CA1" w:rsidRDefault="008A3CA1">
      <w:pPr>
        <w:spacing w:after="0" w:line="240" w:lineRule="auto"/>
        <w:rPr>
          <w:rFonts w:eastAsiaTheme="minorEastAsia"/>
        </w:rPr>
      </w:pPr>
    </w:p>
    <w:p w:rsidR="008A3CA1" w:rsidRPr="008A3CA1" w:rsidRDefault="008A3CA1">
      <w:pPr>
        <w:spacing w:after="0" w:line="240" w:lineRule="auto"/>
        <w:rPr>
          <w:rFonts w:eastAsiaTheme="minorEastAsia"/>
        </w:rPr>
      </w:pPr>
      <w:r>
        <w:br w:type="page"/>
      </w:r>
    </w:p>
    <w:p w:rsidR="00DB489C" w:rsidRPr="00DB489C" w:rsidRDefault="00F267CC" w:rsidP="00DB489C">
      <w:pPr>
        <w:pStyle w:val="1"/>
        <w:spacing w:after="154"/>
        <w:ind w:left="-15" w:firstLine="0"/>
      </w:pPr>
      <w:r>
        <w:lastRenderedPageBreak/>
        <w:t xml:space="preserve">1. </w:t>
      </w:r>
      <w:r w:rsidR="009C51B3">
        <w:rPr>
          <w:rFonts w:ascii="宋体" w:eastAsia="宋体" w:hAnsi="宋体" w:hint="eastAsia"/>
          <w:b/>
          <w:sz w:val="36"/>
          <w:szCs w:val="36"/>
        </w:rPr>
        <w:t>SDCS</w:t>
      </w:r>
      <w:r w:rsidRPr="00A14034">
        <w:rPr>
          <w:rFonts w:ascii="宋体" w:eastAsia="宋体" w:hAnsi="宋体"/>
          <w:b/>
          <w:sz w:val="36"/>
          <w:szCs w:val="36"/>
        </w:rPr>
        <w:t>测试</w:t>
      </w:r>
      <w:r w:rsidR="006A3296" w:rsidRPr="00A14034">
        <w:rPr>
          <w:rFonts w:ascii="宋体" w:eastAsia="宋体" w:hAnsi="宋体"/>
          <w:b/>
          <w:sz w:val="36"/>
          <w:szCs w:val="36"/>
        </w:rPr>
        <w:t xml:space="preserve"> </w:t>
      </w:r>
    </w:p>
    <w:tbl>
      <w:tblPr>
        <w:tblStyle w:val="TableGrid"/>
        <w:tblW w:w="7727" w:type="dxa"/>
        <w:tblInd w:w="-99" w:type="dxa"/>
        <w:tblCellMar>
          <w:top w:w="4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1"/>
        <w:gridCol w:w="2693"/>
        <w:gridCol w:w="2693"/>
      </w:tblGrid>
      <w:tr w:rsidR="00DB489C" w:rsidRPr="00846496" w:rsidTr="00DB489C">
        <w:trPr>
          <w:trHeight w:val="188"/>
        </w:trPr>
        <w:tc>
          <w:tcPr>
            <w:tcW w:w="23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8DB3E2"/>
          </w:tcPr>
          <w:p w:rsidR="00DB489C" w:rsidRPr="00846496" w:rsidRDefault="00DB489C" w:rsidP="006E3114">
            <w:pPr>
              <w:spacing w:after="0"/>
              <w:ind w:right="10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sz w:val="20"/>
                <w:szCs w:val="20"/>
              </w:rPr>
              <w:t>测试</w:t>
            </w: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用例名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8DB3E2"/>
          </w:tcPr>
          <w:p w:rsidR="00DB489C" w:rsidRPr="00846496" w:rsidRDefault="009C51B3" w:rsidP="006E3114">
            <w:pPr>
              <w:spacing w:after="0"/>
              <w:ind w:left="7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sz w:val="20"/>
                <w:szCs w:val="20"/>
              </w:rPr>
              <w:t>测试</w:t>
            </w: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速度</w:t>
            </w:r>
            <w:r>
              <w:rPr>
                <w:rFonts w:ascii="Times New Roman" w:eastAsiaTheme="minorEastAsia" w:hAnsi="Times New Roman" w:cs="Times New Roman" w:hint="eastAsia"/>
                <w:b/>
                <w:sz w:val="20"/>
                <w:szCs w:val="20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mm/s</w:t>
            </w:r>
            <w:r>
              <w:rPr>
                <w:rFonts w:ascii="Times New Roman" w:eastAsiaTheme="minorEastAsia" w:hAnsi="Times New Roman" w:cs="Times New Roman" w:hint="eastAsia"/>
                <w:b/>
                <w:sz w:val="20"/>
                <w:szCs w:val="20"/>
              </w:rPr>
              <w:t>)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8DB3E2"/>
          </w:tcPr>
          <w:p w:rsidR="00DB489C" w:rsidRDefault="00DB489C" w:rsidP="006E3114">
            <w:pPr>
              <w:spacing w:after="0"/>
              <w:ind w:left="7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sz w:val="20"/>
                <w:szCs w:val="20"/>
              </w:rPr>
              <w:t>测试</w:t>
            </w: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结果</w:t>
            </w:r>
          </w:p>
        </w:tc>
      </w:tr>
      <w:tr w:rsidR="00DB489C" w:rsidRPr="00846496" w:rsidTr="00DB489C">
        <w:trPr>
          <w:trHeight w:val="194"/>
        </w:trPr>
        <w:tc>
          <w:tcPr>
            <w:tcW w:w="23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DB489C" w:rsidRPr="00846496" w:rsidRDefault="009C51B3" w:rsidP="006E3114">
            <w:pPr>
              <w:spacing w:after="0"/>
              <w:ind w:right="7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SCCS001.txt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DB489C" w:rsidRPr="009C51B3" w:rsidRDefault="009C51B3" w:rsidP="006E3114">
            <w:pPr>
              <w:spacing w:after="0"/>
              <w:ind w:left="6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200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DB489C" w:rsidRPr="009C51B3" w:rsidRDefault="009C51B3" w:rsidP="006E3114">
            <w:pPr>
              <w:spacing w:after="0"/>
              <w:ind w:left="6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PASS</w:t>
            </w:r>
          </w:p>
        </w:tc>
      </w:tr>
    </w:tbl>
    <w:p w:rsidR="008B34FD" w:rsidRDefault="008B34FD" w:rsidP="00082627">
      <w:pPr>
        <w:rPr>
          <w:rFonts w:eastAsiaTheme="minorEastAsia"/>
        </w:rPr>
      </w:pPr>
      <w:bookmarkStart w:id="0" w:name="_GoBack"/>
      <w:bookmarkEnd w:id="0"/>
    </w:p>
    <w:sectPr w:rsidR="008B34FD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F9F" w:rsidRDefault="00256F9F" w:rsidP="00EF08CA">
      <w:pPr>
        <w:spacing w:after="0" w:line="240" w:lineRule="auto"/>
      </w:pPr>
      <w:r>
        <w:separator/>
      </w:r>
    </w:p>
  </w:endnote>
  <w:endnote w:type="continuationSeparator" w:id="0">
    <w:p w:rsidR="00256F9F" w:rsidRDefault="00256F9F" w:rsidP="00EF0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7E4" w:rsidRDefault="001577E4">
    <w:pPr>
      <w:tabs>
        <w:tab w:val="center" w:pos="4262"/>
        <w:tab w:val="right" w:pos="8526"/>
      </w:tabs>
      <w:spacing w:after="0"/>
      <w:ind w:right="-289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21719CC" wp14:editId="4B454CDF">
              <wp:simplePos x="0" y="0"/>
              <wp:positionH relativeFrom="page">
                <wp:posOffset>1156716</wp:posOffset>
              </wp:positionH>
              <wp:positionV relativeFrom="page">
                <wp:posOffset>9435084</wp:posOffset>
              </wp:positionV>
              <wp:extent cx="5449825" cy="6097"/>
              <wp:effectExtent l="0" t="0" r="0" b="0"/>
              <wp:wrapSquare wrapText="bothSides"/>
              <wp:docPr id="1058435" name="Group 10584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9825" cy="6097"/>
                        <a:chOff x="0" y="0"/>
                        <a:chExt cx="5449825" cy="6097"/>
                      </a:xfrm>
                    </wpg:grpSpPr>
                    <wps:wsp>
                      <wps:cNvPr id="1123465" name="Shape 1123465"/>
                      <wps:cNvSpPr/>
                      <wps:spPr>
                        <a:xfrm>
                          <a:off x="0" y="0"/>
                          <a:ext cx="54498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9825" h="9144">
                              <a:moveTo>
                                <a:pt x="0" y="0"/>
                              </a:moveTo>
                              <a:lnTo>
                                <a:pt x="5449825" y="0"/>
                              </a:lnTo>
                              <a:lnTo>
                                <a:pt x="54498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B3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27342A" id="Group 1058435" o:spid="_x0000_s1026" style="position:absolute;left:0;text-align:left;margin-left:91.1pt;margin-top:742.9pt;width:429.1pt;height:.5pt;z-index:251657216;mso-position-horizontal-relative:page;mso-position-vertical-relative:page" coordsize="5449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">
              <v:shape id="Shape 1123465" o:spid="_x0000_s1027" style="position:absolute;width:54498;height:91;visibility:visible;mso-wrap-style:square;v-text-anchor:top" coordsize="54498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QhsMA&#10;AADgAAAADwAAAGRycy9kb3ducmV2LnhtbERPy4rCMBTdC/MP4Q6409T6QKtRnAFBlz4+4NJc22pz&#10;0zaxdubrzcCAy8N5rzadKUVLjSssKxgNIxDEqdUFZwou591gDsJ5ZI2lZVLwQw4264/eChNtn3yk&#10;9uQzEULYJagg975KpHRpTgbd0FbEgbvaxqAPsMmkbvAZwk0p4yiaSYMFh4YcK/rOKb2fHkbBothG&#10;h908Tr9udKt/20cd87lWqv/ZbZcgPHX+Lf5373WYP4rHk9kU/g4FBH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gQhsMAAADgAAAADwAAAAAAAAAAAAAAAACYAgAAZHJzL2Rv&#10;d25yZXYueG1sUEsFBgAAAAAEAAQA9QAAAIgDAAAAAA==&#10;" path="m,l5449825,r,9144l,9144,,e" fillcolor="#8db3e2" stroked="f" strokeweight="0">
                <v:stroke miterlimit="83231f" joinstyle="miter"/>
                <v:path arrowok="t" textboxrect="0,0,5449825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A2F5D5" wp14:editId="52BDCFA8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7"/>
              <wp:effectExtent l="0" t="0" r="0" b="0"/>
              <wp:wrapSquare wrapText="bothSides"/>
              <wp:docPr id="1058437" name="Group 10584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7"/>
                        <a:chOff x="0" y="0"/>
                        <a:chExt cx="6533388" cy="6097"/>
                      </a:xfrm>
                    </wpg:grpSpPr>
                    <wps:wsp>
                      <wps:cNvPr id="1123466" name="Shape 11234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3467" name="Shape 1123467"/>
                      <wps:cNvSpPr/>
                      <wps:spPr>
                        <a:xfrm>
                          <a:off x="6096" y="0"/>
                          <a:ext cx="6522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2720" h="9144">
                              <a:moveTo>
                                <a:pt x="0" y="0"/>
                              </a:moveTo>
                              <a:lnTo>
                                <a:pt x="6522720" y="0"/>
                              </a:lnTo>
                              <a:lnTo>
                                <a:pt x="6522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3468" name="Shape 1123468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4A212C" id="Group 1058437" o:spid="_x0000_s1026" style="position:absolute;left:0;text-align:left;margin-left:48.5pt;margin-top:768.35pt;width:514.45pt;height:.5pt;z-index:251659264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">
              <v:shape id="Shape 112346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JjMcUA&#10;AADgAAAADwAAAGRycy9kb3ducmV2LnhtbERPXWvCMBR9F/Yfwh3sbaZ1UqUzlk0QZCBotwcf75q7&#10;tqy5qUnU7t8bYeDj4XwvisF04kzOt5YVpOMEBHFldcu1gq/P9fMchA/IGjvLpOCPPBTLh9ECc20v&#10;vKdzGWoRQ9jnqKAJoc+l9FVDBv3Y9sSR+7HOYIjQ1VI7vMRw08lJkmTSYMuxocGeVg1Vv+XJKOiP&#10;tTscvX7n79PuY8bJhobtVKmnx+HtFUSgIdzF/+6NjvPTycs0y+B2KCK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mMxxQAAAOA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123467" o:spid="_x0000_s1028" style="position:absolute;left:60;width:65228;height:91;visibility:visible;mso-wrap-style:square;v-text-anchor:top" coordsize="6522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7oXsYA&#10;AADgAAAADwAAAGRycy9kb3ducmV2LnhtbERPz2vCMBS+C/sfwht407RadHRG2QTFywbrdvD4aJ5N&#10;t+alNLGt++uXwWDHj+/3ZjfaRvTU+dqxgnSegCAuna65UvDxfpg9gPABWWPjmBTcyMNuezfZYK7d&#10;wG/UF6ESMYR9jgpMCG0upS8NWfRz1xJH7uI6iyHCrpK6wyGG20YukmQlLdYcGwy2tDdUfhVXqyDD&#10;17V+PqTHF3Mp+uz4efbD91mp6f349Agi0Bj+xX/uk47z08UyW63h91BE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7oXsYAAADgAAAADwAAAAAAAAAAAAAAAACYAgAAZHJz&#10;L2Rvd25yZXYueG1sUEsFBgAAAAAEAAQA9QAAAIsDAAAAAA==&#10;" path="m,l6522720,r,9144l,9144,,e" fillcolor="black" stroked="f" strokeweight="0">
                <v:stroke miterlimit="83231f" joinstyle="miter"/>
                <v:path arrowok="t" textboxrect="0,0,6522720,9144"/>
              </v:shape>
              <v:shape id="Shape 1123468" o:spid="_x0000_s1029" style="position:absolute;left:6528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FS2MQA&#10;AADgAAAADwAAAGRycy9kb3ducmV2LnhtbERPS2sCMRC+F/wPYQreatYHWrZGsQVBBKFqDz1ON9Pd&#10;pZvJmkRd/71zEHr8+N7zZecadaEQa88GhoMMFHHhbc2lga/j+uUVVEzIFhvPZOBGEZaL3tMcc+uv&#10;vKfLIZVKQjjmaKBKqc21jkVFDuPAt8TC/frgMAkMpbYBrxLuGj3Ksql2WLM0VNjSR0XF3+HsDLSn&#10;Mnyfon3nn/PndsbZhrrdxJj+c7d6A5WoS//ih3tjZf5wNJ5MZbEcEgR6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BUtjEAAAA4A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color w:val="4F81BD"/>
        <w:sz w:val="23"/>
      </w:rPr>
      <w:t xml:space="preserve">Detailed Report </w:t>
    </w:r>
    <w:r>
      <w:rPr>
        <w:color w:val="4F81BD"/>
        <w:sz w:val="23"/>
      </w:rPr>
      <w:tab/>
      <w:t xml:space="preserve"> </w:t>
    </w:r>
    <w:r>
      <w:rPr>
        <w:color w:val="4F81BD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D01FC5">
      <w:rPr>
        <w:noProof/>
        <w:color w:val="4F81BD"/>
        <w:sz w:val="23"/>
      </w:rPr>
      <w:t>74</w:t>
    </w:r>
    <w:r>
      <w:rPr>
        <w:color w:val="4F81BD"/>
        <w:sz w:val="23"/>
      </w:rPr>
      <w:fldChar w:fldCharType="end"/>
    </w:r>
    <w:r>
      <w:rPr>
        <w:color w:val="4F81BD"/>
        <w:sz w:val="23"/>
      </w:rPr>
      <w:t xml:space="preserve"> / 727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7E4" w:rsidRDefault="001577E4">
    <w:pPr>
      <w:spacing w:after="11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D453B8" wp14:editId="2A9CA511">
              <wp:simplePos x="0" y="0"/>
              <wp:positionH relativeFrom="page">
                <wp:posOffset>1156716</wp:posOffset>
              </wp:positionH>
              <wp:positionV relativeFrom="page">
                <wp:posOffset>9435084</wp:posOffset>
              </wp:positionV>
              <wp:extent cx="5449825" cy="6097"/>
              <wp:effectExtent l="0" t="0" r="0" b="0"/>
              <wp:wrapSquare wrapText="bothSides"/>
              <wp:docPr id="1058381" name="Group 1058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9825" cy="6097"/>
                        <a:chOff x="0" y="0"/>
                        <a:chExt cx="5449825" cy="6097"/>
                      </a:xfrm>
                    </wpg:grpSpPr>
                    <wps:wsp>
                      <wps:cNvPr id="1123461" name="Shape 1123461"/>
                      <wps:cNvSpPr/>
                      <wps:spPr>
                        <a:xfrm>
                          <a:off x="0" y="0"/>
                          <a:ext cx="54498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9825" h="9144">
                              <a:moveTo>
                                <a:pt x="0" y="0"/>
                              </a:moveTo>
                              <a:lnTo>
                                <a:pt x="5449825" y="0"/>
                              </a:lnTo>
                              <a:lnTo>
                                <a:pt x="54498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B3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0ECA94" id="Group 1058381" o:spid="_x0000_s1026" style="position:absolute;left:0;text-align:left;margin-left:91.1pt;margin-top:742.9pt;width:429.1pt;height:.5pt;z-index:251658240;mso-position-horizontal-relative:page;mso-position-vertical-relative:page" coordsize="5449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">
              <v:shape id="Shape 1123461" o:spid="_x0000_s1027" style="position:absolute;width:54498;height:91;visibility:visible;mso-wrap-style:square;v-text-anchor:top" coordsize="54498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MWhcMA&#10;AADgAAAADwAAAGRycy9kb3ducmV2LnhtbERPzYrCMBC+L/gOYQRva9oqotUoKgh6XPUBhmZsq82k&#10;bWKt+/SbhYU9fnz/q01vKtFR60rLCuJxBII4s7rkXMH1cvicg3AeWWNlmRS8ycFmPfhYYarti7+o&#10;O/tchBB2KSoovK9TKV1WkEE3tjVx4G62NegDbHOpW3yFcFPJJIpm0mDJoaHAmvYFZY/z0yhYlNvo&#10;dJgn2e5O9+a7ezYJXxqlRsN+uwThqff/4j/3UYf5cTKZzmL4PRQQ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MWhcMAAADgAAAADwAAAAAAAAAAAAAAAACYAgAAZHJzL2Rv&#10;d25yZXYueG1sUEsFBgAAAAAEAAQA9QAAAIgDAAAAAA==&#10;" path="m,l5449825,r,9144l,9144,,e" fillcolor="#8db3e2" stroked="f" strokeweight="0">
                <v:stroke miterlimit="83231f" joinstyle="miter"/>
                <v:path arrowok="t" textboxrect="0,0,5449825,9144"/>
              </v:shape>
              <w10:wrap type="square" anchorx="page" anchory="page"/>
            </v:group>
          </w:pict>
        </mc:Fallback>
      </mc:AlternateContent>
    </w:r>
    <w:r>
      <w:rPr>
        <w:sz w:val="23"/>
      </w:rPr>
      <w:t xml:space="preserve"> </w:t>
    </w:r>
  </w:p>
  <w:p w:rsidR="001577E4" w:rsidRDefault="001577E4" w:rsidP="0003384D">
    <w:pPr>
      <w:tabs>
        <w:tab w:val="center" w:pos="1441"/>
        <w:tab w:val="center" w:pos="2405"/>
      </w:tabs>
      <w:spacing w:after="10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75543E" wp14:editId="6E2DAAE8">
              <wp:simplePos x="0" y="0"/>
              <wp:positionH relativeFrom="page">
                <wp:posOffset>610235</wp:posOffset>
              </wp:positionH>
              <wp:positionV relativeFrom="page">
                <wp:posOffset>9766300</wp:posOffset>
              </wp:positionV>
              <wp:extent cx="6532880" cy="5715"/>
              <wp:effectExtent l="0" t="0" r="0" b="0"/>
              <wp:wrapSquare wrapText="bothSides"/>
              <wp:docPr id="1058383" name="Group 10583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2880" cy="5715"/>
                        <a:chOff x="0" y="0"/>
                        <a:chExt cx="6533388" cy="6097"/>
                      </a:xfrm>
                    </wpg:grpSpPr>
                    <wps:wsp>
                      <wps:cNvPr id="1123462" name="Shape 11234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3463" name="Shape 1123463"/>
                      <wps:cNvSpPr/>
                      <wps:spPr>
                        <a:xfrm>
                          <a:off x="6096" y="0"/>
                          <a:ext cx="6522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2720" h="9144">
                              <a:moveTo>
                                <a:pt x="0" y="0"/>
                              </a:moveTo>
                              <a:lnTo>
                                <a:pt x="6522720" y="0"/>
                              </a:lnTo>
                              <a:lnTo>
                                <a:pt x="6522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3464" name="Shape 1123464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D12101" id="Group 1058383" o:spid="_x0000_s1026" style="position:absolute;left:0;text-align:left;margin-left:48.05pt;margin-top:769pt;width:514.4pt;height:.45pt;z-index:25166028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">
              <v:shape id="Shape 112346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llMsMA&#10;AADgAAAADwAAAGRycy9kb3ducmV2LnhtbERPW2vCMBR+F/wP4Qh7m6mdqHRGUUEQYeDtwcez5qwt&#10;a05qErX++0UY+Pjx3afz1tTiRs5XlhUM+gkI4tzqigsFp+P6fQLCB2SNtWVS8CAP81m3M8VM2zvv&#10;6XYIhYgh7DNUUIbQZFL6vCSDvm8b4sj9WGcwROgKqR3eY7ipZZokI2mw4thQYkOrkvLfw9UoaC6F&#10;O1+8XvL3dbcdc7Kh9muo1FuvXXyCCNSGl/jfvdFx/iD9GI5SeB6KCO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llMsMAAADg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3463" o:spid="_x0000_s1028" style="position:absolute;left:60;width:65228;height:91;visibility:visible;mso-wrap-style:square;v-text-anchor:top" coordsize="6522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XuXcYA&#10;AADgAAAADwAAAGRycy9kb3ducmV2LnhtbERPz2vCMBS+D/Y/hDfwNtNqcaMzyiYoXhys28Hjo3k2&#10;3ZqX0sS2+tebwWDHj+/3cj3aRvTU+dqxgnSagCAuna65UvD1uX18BuEDssbGMSm4kIf16v5uibl2&#10;A39QX4RKxBD2OSowIbS5lL40ZNFPXUscuZPrLIYIu0rqDocYbhs5S5KFtFhzbDDY0sZQ+VOcrYIM&#10;35/02zbdHcyp6LPd99EP16NSk4fx9QVEoDH8i//cex3np7N5tpjD76GI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SXuXcYAAADgAAAADwAAAAAAAAAAAAAAAACYAgAAZHJz&#10;L2Rvd25yZXYueG1sUEsFBgAAAAAEAAQA9QAAAIsDAAAAAA==&#10;" path="m,l6522720,r,9144l,9144,,e" fillcolor="black" stroked="f" strokeweight="0">
                <v:stroke miterlimit="83231f" joinstyle="miter"/>
                <v:path arrowok="t" textboxrect="0,0,6522720,9144"/>
              </v:shape>
              <v:shape id="Shape 1123464" o:spid="_x0000_s1029" style="position:absolute;left:6528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Y3cMA&#10;AADgAAAADwAAAGRycy9kb3ducmV2LnhtbERPXWvCMBR9H/gfwhV801QtTqpRdDAQYbCpDz5em2tb&#10;bG5qErX++2Ug7PFwvufL1tTiTs5XlhUMBwkI4tzqigsFh/1nfwrCB2SNtWVS8CQPy0XnbY6Ztg/+&#10;ofsuFCKGsM9QQRlCk0np85IM+oFtiCN3ts5giNAVUjt8xHBTy1GSTKTBimNDiQ19lJRfdjejoLkW&#10;7nj1es2n2/f2nZMNtV+pUr1uu5qBCNSGf/HLvdFx/nA0Ticp/B2KC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xY3cMAAADg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ab/>
    </w:r>
  </w:p>
  <w:p w:rsidR="001577E4" w:rsidRDefault="001577E4">
    <w:pPr>
      <w:tabs>
        <w:tab w:val="center" w:pos="4262"/>
        <w:tab w:val="right" w:pos="8526"/>
      </w:tabs>
      <w:spacing w:after="0"/>
      <w:ind w:right="-289"/>
    </w:pPr>
    <w:r>
      <w:rPr>
        <w:color w:val="4F81BD"/>
        <w:sz w:val="23"/>
      </w:rPr>
      <w:t xml:space="preserve">Detailed Report </w:t>
    </w:r>
    <w:r>
      <w:rPr>
        <w:color w:val="4F81BD"/>
        <w:sz w:val="23"/>
      </w:rPr>
      <w:tab/>
      <w:t xml:space="preserve"> </w:t>
    </w:r>
    <w:r>
      <w:rPr>
        <w:color w:val="4F81BD"/>
        <w:sz w:val="23"/>
      </w:rPr>
      <w:tab/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7E4" w:rsidRDefault="001577E4">
    <w:pPr>
      <w:spacing w:after="11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F1001ED" wp14:editId="74268E94">
              <wp:simplePos x="0" y="0"/>
              <wp:positionH relativeFrom="page">
                <wp:posOffset>1156716</wp:posOffset>
              </wp:positionH>
              <wp:positionV relativeFrom="page">
                <wp:posOffset>9435084</wp:posOffset>
              </wp:positionV>
              <wp:extent cx="5449825" cy="6097"/>
              <wp:effectExtent l="0" t="0" r="0" b="0"/>
              <wp:wrapSquare wrapText="bothSides"/>
              <wp:docPr id="1058332" name="Group 1058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9825" cy="6097"/>
                        <a:chOff x="0" y="0"/>
                        <a:chExt cx="5449825" cy="6097"/>
                      </a:xfrm>
                    </wpg:grpSpPr>
                    <wps:wsp>
                      <wps:cNvPr id="1123457" name="Shape 1123457"/>
                      <wps:cNvSpPr/>
                      <wps:spPr>
                        <a:xfrm>
                          <a:off x="0" y="0"/>
                          <a:ext cx="54498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9825" h="9144">
                              <a:moveTo>
                                <a:pt x="0" y="0"/>
                              </a:moveTo>
                              <a:lnTo>
                                <a:pt x="5449825" y="0"/>
                              </a:lnTo>
                              <a:lnTo>
                                <a:pt x="54498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B3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EC18A" id="Group 1058332" o:spid="_x0000_s1026" style="position:absolute;left:0;text-align:left;margin-left:91.1pt;margin-top:742.9pt;width:429.1pt;height:.5pt;z-index:251661312;mso-position-horizontal-relative:page;mso-position-vertical-relative:page" coordsize="5449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">
              <v:shape id="Shape 1123457" o:spid="_x0000_s1027" style="position:absolute;width:54498;height:91;visibility:visible;mso-wrap-style:square;v-text-anchor:top" coordsize="54498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rh18QA&#10;AADgAAAADwAAAGRycy9kb3ducmV2LnhtbERP3U7CMBS+J/EdmmPiHXRMwTkpBE1I5JLhA5ysx/24&#10;nm5rGZOnpyYkXH75/leb0TRioN5VlhXMZxEI4tzqigsF38fdNAHhPLLGxjIp+CMHm/XDZIWptmc+&#10;0JD5QoQQdikqKL1vUyldXpJBN7MtceB+bG/QB9gXUvd4DuGmkXEULaXBikNDiS19lpT/Ziej4K3a&#10;RvtdEucfNdXdZTh1MR87pZ4ex+07CE+jv4tv7i8d5s/j55fFK/wfCgj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64dfEAAAA4AAAAA8AAAAAAAAAAAAAAAAAmAIAAGRycy9k&#10;b3ducmV2LnhtbFBLBQYAAAAABAAEAPUAAACJAwAAAAA=&#10;" path="m,l5449825,r,9144l,9144,,e" fillcolor="#8db3e2" stroked="f" strokeweight="0">
                <v:stroke miterlimit="83231f" joinstyle="miter"/>
                <v:path arrowok="t" textboxrect="0,0,5449825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638A76D" wp14:editId="467BA40A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7"/>
              <wp:effectExtent l="0" t="0" r="0" b="0"/>
              <wp:wrapSquare wrapText="bothSides"/>
              <wp:docPr id="1058334" name="Group 1058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7"/>
                        <a:chOff x="0" y="0"/>
                        <a:chExt cx="6533388" cy="6097"/>
                      </a:xfrm>
                    </wpg:grpSpPr>
                    <wps:wsp>
                      <wps:cNvPr id="1123458" name="Shape 11234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3459" name="Shape 1123459"/>
                      <wps:cNvSpPr/>
                      <wps:spPr>
                        <a:xfrm>
                          <a:off x="6096" y="0"/>
                          <a:ext cx="6522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2720" h="9144">
                              <a:moveTo>
                                <a:pt x="0" y="0"/>
                              </a:moveTo>
                              <a:lnTo>
                                <a:pt x="6522720" y="0"/>
                              </a:lnTo>
                              <a:lnTo>
                                <a:pt x="6522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3460" name="Shape 1123460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49D7F9" id="Group 1058334" o:spid="_x0000_s1026" style="position:absolute;left:0;text-align:left;margin-left:48.5pt;margin-top:768.35pt;width:514.45pt;height:.5pt;z-index:251662336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">
              <v:shape id="Shape 112345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2YZcQA&#10;AADgAAAADwAAAGRycy9kb3ducmV2LnhtbERPTWsCMRC9F/wPYYTeNKu1tmyNokJBhILaHnqcbqa7&#10;i5vJmkTd/nvnIPT4eN+zRecadaEQa88GRsMMFHHhbc2lga/P98ErqJiQLTaeycAfRVjMew8zzK2/&#10;8p4uh1QqCeGYo4EqpTbXOhYVOYxD3xIL9+uDwyQwlNoGvEq4a/Q4y6baYc3SUGFL64qK4+HsDLSn&#10;Mnyfol3xz3m3feFsQ93HxJjHfrd8A5WoS//iu3tjZf5o/DR5lsVySBD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tmGXEAAAA4A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3459" o:spid="_x0000_s1028" style="position:absolute;left:60;width:65228;height:91;visibility:visible;mso-wrap-style:square;v-text-anchor:top" coordsize="6522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TCscA&#10;AADgAAAADwAAAGRycy9kb3ducmV2LnhtbERPy0rDQBTdF/yH4Rbc2UlqfDTttKjQ0o2C0UWXl8xt&#10;JjVzJ2TGJPr1HUHo8nDeq81oG9FT52vHCtJZAoK4dLrmSsHnx/bmEYQPyBobx6Tghzxs1leTFeba&#10;DfxOfREqEUPY56jAhNDmUvrSkEU/cy1x5I6usxgi7CqpOxxiuG3kPEnupcWaY4PBll4MlV/Ft1WQ&#10;4duDft6mu1dzLPpsdzr44feg1PV0fFqCCDSGi/jfvddxfjq/ze4W8HcoIpDr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hEwrHAAAA4AAAAA8AAAAAAAAAAAAAAAAAmAIAAGRy&#10;cy9kb3ducmV2LnhtbFBLBQYAAAAABAAEAPUAAACMAwAAAAA=&#10;" path="m,l6522720,r,9144l,9144,,e" fillcolor="black" stroked="f" strokeweight="0">
                <v:stroke miterlimit="83231f" joinstyle="miter"/>
                <v:path arrowok="t" textboxrect="0,0,6522720,9144"/>
              </v:shape>
              <v:shape id="Shape 1123460" o:spid="_x0000_s1029" style="position:absolute;left:6528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de3sQA&#10;AADgAAAADwAAAGRycy9kb3ducmV2LnhtbERPS2sCMRC+F/wPYQreatYHWrZGsQVBBKFqDz1ON9Pd&#10;pZvJmkRd/71zEHr8+N7zZecadaEQa88GhoMMFHHhbc2lga/j+uUVVEzIFhvPZOBGEZaL3tMcc+uv&#10;vKfLIZVKQjjmaKBKqc21jkVFDuPAt8TC/frgMAkMpbYBrxLuGj3Ksql2WLM0VNjSR0XF3+HsDLSn&#10;Mnyfon3nn/PndsbZhrrdxJj+c7d6A5WoS//ih3tjZf5wNJ5M5YIcEgR6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3Xt7EAAAA4A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3"/>
      </w:rPr>
      <w:t xml:space="preserve"> </w:t>
    </w:r>
  </w:p>
  <w:p w:rsidR="001577E4" w:rsidRDefault="001577E4">
    <w:pPr>
      <w:tabs>
        <w:tab w:val="center" w:pos="1441"/>
        <w:tab w:val="center" w:pos="2405"/>
      </w:tabs>
      <w:spacing w:after="106"/>
    </w:pPr>
    <w:r>
      <w:tab/>
    </w:r>
    <w:r>
      <w:rPr>
        <w:b/>
        <w:sz w:val="23"/>
      </w:rPr>
      <w:t>4.</w:t>
    </w:r>
    <w:r>
      <w:rPr>
        <w:rFonts w:ascii="Arial" w:eastAsia="Arial" w:hAnsi="Arial" w:cs="Arial"/>
        <w:b/>
        <w:sz w:val="23"/>
      </w:rPr>
      <w:t xml:space="preserve"> </w:t>
    </w:r>
    <w:r>
      <w:rPr>
        <w:rFonts w:ascii="Arial" w:eastAsia="Arial" w:hAnsi="Arial" w:cs="Arial"/>
        <w:b/>
        <w:sz w:val="23"/>
      </w:rPr>
      <w:tab/>
    </w:r>
    <w:r>
      <w:rPr>
        <w:b/>
        <w:sz w:val="23"/>
      </w:rPr>
      <w:t xml:space="preserve">Pictures </w:t>
    </w:r>
  </w:p>
  <w:p w:rsidR="001577E4" w:rsidRDefault="001577E4">
    <w:pPr>
      <w:spacing w:after="855"/>
    </w:pPr>
    <w:r>
      <w:rPr>
        <w:sz w:val="23"/>
      </w:rPr>
      <w:t xml:space="preserve"> </w:t>
    </w:r>
  </w:p>
  <w:p w:rsidR="001577E4" w:rsidRDefault="001577E4">
    <w:pPr>
      <w:tabs>
        <w:tab w:val="center" w:pos="4262"/>
        <w:tab w:val="right" w:pos="8526"/>
      </w:tabs>
      <w:spacing w:after="0"/>
      <w:ind w:right="-289"/>
    </w:pPr>
    <w:r>
      <w:rPr>
        <w:color w:val="4F81BD"/>
        <w:sz w:val="23"/>
      </w:rPr>
      <w:t xml:space="preserve">Detailed Report </w:t>
    </w:r>
    <w:r>
      <w:rPr>
        <w:color w:val="4F81BD"/>
        <w:sz w:val="23"/>
      </w:rPr>
      <w:tab/>
      <w:t xml:space="preserve"> </w:t>
    </w:r>
    <w:r>
      <w:rPr>
        <w:color w:val="4F81BD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F81BD"/>
        <w:sz w:val="23"/>
      </w:rPr>
      <w:t>65</w:t>
    </w:r>
    <w:r>
      <w:rPr>
        <w:color w:val="4F81BD"/>
        <w:sz w:val="23"/>
      </w:rPr>
      <w:fldChar w:fldCharType="end"/>
    </w:r>
    <w:r>
      <w:rPr>
        <w:color w:val="4F81BD"/>
        <w:sz w:val="23"/>
      </w:rPr>
      <w:t xml:space="preserve"> / 727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F9F" w:rsidRDefault="00256F9F" w:rsidP="00EF08CA">
      <w:pPr>
        <w:spacing w:after="0" w:line="240" w:lineRule="auto"/>
      </w:pPr>
      <w:r>
        <w:separator/>
      </w:r>
    </w:p>
  </w:footnote>
  <w:footnote w:type="continuationSeparator" w:id="0">
    <w:p w:rsidR="00256F9F" w:rsidRDefault="00256F9F" w:rsidP="00EF0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7E4" w:rsidRDefault="001577E4">
    <w:pPr>
      <w:spacing w:after="0"/>
      <w:ind w:left="-1850" w:right="10087"/>
    </w:pPr>
    <w:r>
      <w:rPr>
        <w:noProof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010340E7" wp14:editId="74DD986F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1086208"/>
              <wp:effectExtent l="0" t="0" r="0" b="0"/>
              <wp:wrapSquare wrapText="bothSides"/>
              <wp:docPr id="1058408" name="Group 1058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1086208"/>
                        <a:chOff x="0" y="0"/>
                        <a:chExt cx="6533388" cy="1086208"/>
                      </a:xfrm>
                    </wpg:grpSpPr>
                    <pic:pic xmlns:pic="http://schemas.openxmlformats.org/drawingml/2006/picture">
                      <pic:nvPicPr>
                        <pic:cNvPr id="1058409" name="Picture 10584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9392" y="137160"/>
                          <a:ext cx="1539240" cy="9037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58413" name="Rectangle 1058413"/>
                      <wps:cNvSpPr/>
                      <wps:spPr>
                        <a:xfrm>
                          <a:off x="5213602" y="160713"/>
                          <a:ext cx="333759" cy="127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sz w:val="17"/>
                              </w:rPr>
                              <w:t>11-21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414" name="Rectangle 1058414"/>
                      <wps:cNvSpPr/>
                      <wps:spPr>
                        <a:xfrm>
                          <a:off x="5463521" y="160713"/>
                          <a:ext cx="711252" cy="127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sz w:val="17"/>
                              </w:rPr>
                              <w:t xml:space="preserve"> rue Hubble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415" name="Rectangle 1058415"/>
                      <wps:cNvSpPr/>
                      <wps:spPr>
                        <a:xfrm>
                          <a:off x="4974333" y="293301"/>
                          <a:ext cx="1361894" cy="127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sz w:val="17"/>
                              </w:rPr>
                              <w:t xml:space="preserve">Parc de la Haute Borne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416" name="Rectangle 1058416"/>
                      <wps:cNvSpPr/>
                      <wps:spPr>
                        <a:xfrm>
                          <a:off x="4454645" y="422841"/>
                          <a:ext cx="362158" cy="127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sz w:val="17"/>
                              </w:rPr>
                              <w:t>59650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417" name="Rectangle 1058417"/>
                      <wps:cNvSpPr/>
                      <wps:spPr>
                        <a:xfrm>
                          <a:off x="4727441" y="422841"/>
                          <a:ext cx="1690236" cy="127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sz w:val="17"/>
                              </w:rPr>
                              <w:t xml:space="preserve"> Villeneuve d’Ascq – FRANCE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418" name="Rectangle 1058418"/>
                      <wps:cNvSpPr/>
                      <wps:spPr>
                        <a:xfrm>
                          <a:off x="5017001" y="555430"/>
                          <a:ext cx="1305141" cy="127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sz w:val="17"/>
                              </w:rPr>
                              <w:t xml:space="preserve">Tel: +33 3 20 74 66 30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419" name="Rectangle 1058419"/>
                      <wps:cNvSpPr/>
                      <wps:spPr>
                        <a:xfrm>
                          <a:off x="5000237" y="684970"/>
                          <a:ext cx="1327437" cy="127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sz w:val="17"/>
                              </w:rPr>
                              <w:t xml:space="preserve">Fax: +33 3 20 74 66 35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420" name="Rectangle 1058420"/>
                      <wps:cNvSpPr/>
                      <wps:spPr>
                        <a:xfrm>
                          <a:off x="4719826" y="817556"/>
                          <a:ext cx="1666576" cy="127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color w:val="0000FF"/>
                                <w:sz w:val="17"/>
                                <w:u w:val="single" w:color="0000FF"/>
                              </w:rPr>
                              <w:t>http://www.micropross.com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421" name="Rectangle 1058421"/>
                      <wps:cNvSpPr/>
                      <wps:spPr>
                        <a:xfrm>
                          <a:off x="5974079" y="817556"/>
                          <a:ext cx="32232" cy="127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color w:val="0000FF"/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422" name="Rectangle 1058422"/>
                      <wps:cNvSpPr/>
                      <wps:spPr>
                        <a:xfrm>
                          <a:off x="559308" y="957994"/>
                          <a:ext cx="42977" cy="170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979" name="Shape 11229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2980" name="Shape 1122980"/>
                      <wps:cNvSpPr/>
                      <wps:spPr>
                        <a:xfrm>
                          <a:off x="6096" y="0"/>
                          <a:ext cx="6522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2720" h="9144">
                              <a:moveTo>
                                <a:pt x="0" y="0"/>
                              </a:moveTo>
                              <a:lnTo>
                                <a:pt x="6522720" y="0"/>
                              </a:lnTo>
                              <a:lnTo>
                                <a:pt x="6522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2981" name="Shape 112298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0340E7" id="Group 1058408" o:spid="_x0000_s1026" style="position:absolute;left:0;text-align:left;margin-left:48.5pt;margin-top:22.55pt;width:514.45pt;height:85.55pt;z-index:251653120;mso-position-horizontal-relative:page;mso-position-vertical-relative:page" coordsize="65333,108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8409" o:spid="_x0000_s1027" type="#_x0000_t75" style="position:absolute;left:4693;top:1371;width:15393;height:90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3zzLFAAAA4AAAAA8AAABkcnMvZG93bnJldi54bWxET01PAjEQvZv4H5ox8SatoAgrhRASEy4c&#10;QEw8jttxd3U73bQjLPx6S2Li8eV9zxa9b9WBYmoCW7gfGFDEZXANVxb2ry93E1BJkB22gcnCiRIs&#10;5tdXMyxcOPKWDjupVA7hVKCFWqQrtE5lTR7TIHTEmfsM0aNkGCvtIh5zuG/10Jix9thwbqixo1VN&#10;5ffux+eS3rw9jd+bryhpe17vp5uPOBJrb2/65TMooV7+xX/utcvzzePkwUzhcigj0PN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t88yxQAAAOAAAAAPAAAAAAAAAAAAAAAA&#10;AJ8CAABkcnMvZG93bnJldi54bWxQSwUGAAAAAAQABAD3AAAAkQMAAAAA&#10;">
                <v:imagedata r:id="rId2" o:title=""/>
              </v:shape>
              <v:rect id="Rectangle 1058413" o:spid="_x0000_s1028" style="position:absolute;left:52136;top:1607;width:3337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ASsYA&#10;AADgAAAADwAAAGRycy9kb3ducmV2LnhtbERPy2rCQBTdF/oPwy24q5PUVmKaUUQtuvQF6u6SuU1C&#10;M3dCZjRpv75TKLg8nHc2600tbtS6yrKCeBiBIM6trrhQcDx8PCcgnEfWWFsmBd/kYDZ9fMgw1bbj&#10;Hd32vhAhhF2KCkrvm1RKl5dk0A1tQxy4T9sa9AG2hdQtdiHc1PIlisbSYMWhocSGFiXlX/urUbBO&#10;mvl5Y3+6ol5d1qftabI8TLxSg6d+/g7CU+/v4n/3Rof50VvyGo/g71BA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nASsYAAADgAAAADwAAAAAAAAAAAAAAAACYAgAAZHJz&#10;L2Rvd25yZXYueG1sUEsFBgAAAAAEAAQA9QAAAIsDAAAAAA==&#10;" filled="f" stroked="f">
                <v:textbox inset="0,0,0,0">
                  <w:txbxContent>
                    <w:p w:rsidR="001577E4" w:rsidRDefault="001577E4">
                      <w:r>
                        <w:rPr>
                          <w:sz w:val="17"/>
                        </w:rPr>
                        <w:t>11-21</w:t>
                      </w:r>
                    </w:p>
                  </w:txbxContent>
                </v:textbox>
              </v:rect>
              <v:rect id="Rectangle 1058414" o:spid="_x0000_s1029" style="position:absolute;left:54635;top:1607;width:7112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BYPsYA&#10;AADgAAAADwAAAGRycy9kb3ducmV2LnhtbERPy2rCQBTdC/2H4Rbc6USxJcZMRKpFlz4K6u6SuSah&#10;mTshMzVpv74jFLo8nHe67E0t7tS6yrKCyTgCQZxbXXGh4OP0PopBOI+ssbZMCr7JwTJ7GqSYaNvx&#10;ge5HX4gQwi5BBaX3TSKly0sy6Ma2IQ7czbYGfYBtIXWLXQg3tZxG0as0WHFoKLGht5Lyz+OXUbCN&#10;m9VlZ3+6ot5ct+f9eb4+zb1Sw+d+tQDhqff/4j/3Tof50Us8m8zgcSgg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BYPsYAAADgAAAADwAAAAAAAAAAAAAAAACYAgAAZHJz&#10;L2Rvd25yZXYueG1sUEsFBgAAAAAEAAQA9QAAAIsDAAAAAA==&#10;" filled="f" stroked="f">
                <v:textbox inset="0,0,0,0">
                  <w:txbxContent>
                    <w:p w:rsidR="001577E4" w:rsidRDefault="001577E4">
                      <w:r>
                        <w:rPr>
                          <w:sz w:val="17"/>
                        </w:rPr>
                        <w:t xml:space="preserve"> rue Hubble </w:t>
                      </w:r>
                    </w:p>
                  </w:txbxContent>
                </v:textbox>
              </v:rect>
              <v:rect id="Rectangle 1058415" o:spid="_x0000_s1030" style="position:absolute;left:49743;top:2933;width:13619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z9pcUA&#10;AADgAAAADwAAAGRycy9kb3ducmV2LnhtbERPTWvCQBC9C/0PyxS86caiEqOrSKvosWpBvQ3ZMQnN&#10;zobsaqK/3i0IPT7e92zRmlLcqHaFZQWDfgSCOLW64EzBz2Hdi0E4j6yxtEwK7uRgMX/rzDDRtuEd&#10;3fY+EyGEXYIKcu+rREqX5mTQ9W1FHLiLrQ36AOtM6hqbEG5K+RFFY2mw4NCQY0WfOaW/+6tRsImr&#10;5WlrH01Wrs6b4/dx8nWYeKW67+1yCsJT6//FL/dWh/nRKB4ORvB3KCC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P2lxQAAAOAAAAAPAAAAAAAAAAAAAAAAAJgCAABkcnMv&#10;ZG93bnJldi54bWxQSwUGAAAAAAQABAD1AAAAigMAAAAA&#10;" filled="f" stroked="f">
                <v:textbox inset="0,0,0,0">
                  <w:txbxContent>
                    <w:p w:rsidR="001577E4" w:rsidRDefault="001577E4">
                      <w:r>
                        <w:rPr>
                          <w:sz w:val="17"/>
                        </w:rPr>
                        <w:t xml:space="preserve">Parc de la Haute Borne </w:t>
                      </w:r>
                    </w:p>
                  </w:txbxContent>
                </v:textbox>
              </v:rect>
              <v:rect id="Rectangle 1058416" o:spid="_x0000_s1031" style="position:absolute;left:44546;top:4228;width:3622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5j0sUA&#10;AADgAAAADwAAAGRycy9kb3ducmV2LnhtbERPy2rCQBTdC/2H4Rbc6cSiEqOjSKvo0kdB3V0y1yQ0&#10;cydkRhP9+k5B6PJw3rNFa0pxp9oVlhUM+hEI4tTqgjMF38d1LwbhPLLG0jIpeJCDxfytM8NE24b3&#10;dD/4TIQQdgkqyL2vEildmpNB17cVceCutjboA6wzqWtsQrgp5UcUjaXBgkNDjhV95pT+HG5GwSau&#10;luetfTZZubpsTrvT5Os48Up139vlFISn1v+LX+6tDvOjUTwcjOHvUEA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jmPSxQAAAOAAAAAPAAAAAAAAAAAAAAAAAJgCAABkcnMv&#10;ZG93bnJldi54bWxQSwUGAAAAAAQABAD1AAAAigMAAAAA&#10;" filled="f" stroked="f">
                <v:textbox inset="0,0,0,0">
                  <w:txbxContent>
                    <w:p w:rsidR="001577E4" w:rsidRDefault="001577E4">
                      <w:r>
                        <w:rPr>
                          <w:sz w:val="17"/>
                        </w:rPr>
                        <w:t>59650</w:t>
                      </w:r>
                    </w:p>
                  </w:txbxContent>
                </v:textbox>
              </v:rect>
              <v:rect id="Rectangle 1058417" o:spid="_x0000_s1032" style="position:absolute;left:47274;top:4228;width:16902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GScYA&#10;AADgAAAADwAAAGRycy9kb3ducmV2LnhtbERPy2rCQBTdF/oPwy24q5MUW2OaUUQtuvQF6u6SuU1C&#10;M3dCZjRpv75TKLg8nHc2600tbtS6yrKCeBiBIM6trrhQcDx8PCcgnEfWWFsmBd/kYDZ9fMgw1bbj&#10;Hd32vhAhhF2KCkrvm1RKl5dk0A1tQxy4T9sa9AG2hdQtdiHc1PIlit6kwYpDQ4kNLUrKv/ZXo2Cd&#10;NPPzxv50Rb26rE/b02R5mHilBk/9/B2Ep97fxf/ujQ7zo9dkFI/h71BA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LGScYAAADgAAAADwAAAAAAAAAAAAAAAACYAgAAZHJz&#10;L2Rvd25yZXYueG1sUEsFBgAAAAAEAAQA9QAAAIsDAAAAAA==&#10;" filled="f" stroked="f">
                <v:textbox inset="0,0,0,0">
                  <w:txbxContent>
                    <w:p w:rsidR="001577E4" w:rsidRDefault="001577E4">
                      <w:r>
                        <w:rPr>
                          <w:sz w:val="17"/>
                        </w:rPr>
                        <w:t xml:space="preserve"> Villeneuve d’Ascq – FRANCE </w:t>
                      </w:r>
                    </w:p>
                  </w:txbxContent>
                </v:textbox>
              </v:rect>
              <v:rect id="Rectangle 1058418" o:spid="_x0000_s1033" style="position:absolute;left:50170;top:5554;width:13051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1SO8UA&#10;AADgAAAADwAAAGRycy9kb3ducmV2LnhtbERPTWvCQBC9F/oflin0VjeKLTG6ilSLHq0WbG9DdkxC&#10;s7MhuzXRX+8cCh4f73u26F2tztSGyrOB4SABRZx7W3Fh4Ovw8ZKCChHZYu2ZDFwowGL++DDDzPqO&#10;P+m8j4WSEA4ZGihjbDKtQ16SwzDwDbFwJ986jALbQtsWOwl3tR4lyZt2WLE0lNjQe0n57/7PGdik&#10;zfJ7669dUa9/NsfdcbI6TKIxz0/9cgoqUh/v4n/31sr85DUdD2WxHBIE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XVI7xQAAAOAAAAAPAAAAAAAAAAAAAAAAAJgCAABkcnMv&#10;ZG93bnJldi54bWxQSwUGAAAAAAQABAD1AAAAigMAAAAA&#10;" filled="f" stroked="f">
                <v:textbox inset="0,0,0,0">
                  <w:txbxContent>
                    <w:p w:rsidR="001577E4" w:rsidRDefault="001577E4">
                      <w:r>
                        <w:rPr>
                          <w:sz w:val="17"/>
                        </w:rPr>
                        <w:t xml:space="preserve">Tel: +33 3 20 74 66 30 </w:t>
                      </w:r>
                    </w:p>
                  </w:txbxContent>
                </v:textbox>
              </v:rect>
              <v:rect id="Rectangle 1058419" o:spid="_x0000_s1034" style="position:absolute;left:50002;top:6849;width:13274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3oMYA&#10;AADgAAAADwAAAGRycy9kb3ducmV2LnhtbERPTWvCQBC9F/wPywje6kaxJYnZiNgWPbYqqLchOybB&#10;7GzIbk3aX98tFHp8vO9sNZhG3KlztWUFs2kEgriwuuZSwfHw9hiDcB5ZY2OZFHyRg1U+esgw1bbn&#10;D7rvfSlCCLsUFVTet6mUrqjIoJvaljhwV9sZ9AF2pdQd9iHcNHIeRc/SYM2hocKWNhUVt/2nUbCN&#10;2/V5Z7/7snm9bE/vp+TlkHilJuNhvQThafD/4j/3Tof50VO8mCXweygg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H3oMYAAADgAAAADwAAAAAAAAAAAAAAAACYAgAAZHJz&#10;L2Rvd25yZXYueG1sUEsFBgAAAAAEAAQA9QAAAIsDAAAAAA==&#10;" filled="f" stroked="f">
                <v:textbox inset="0,0,0,0">
                  <w:txbxContent>
                    <w:p w:rsidR="001577E4" w:rsidRDefault="001577E4">
                      <w:r>
                        <w:rPr>
                          <w:sz w:val="17"/>
                        </w:rPr>
                        <w:t xml:space="preserve">Fax: +33 3 20 74 66 35 </w:t>
                      </w:r>
                    </w:p>
                  </w:txbxContent>
                </v:textbox>
              </v:rect>
              <v:rect id="Rectangle 1058420" o:spid="_x0000_s1035" style="position:absolute;left:47198;top:8175;width:16666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eUgMUA&#10;AADgAAAADwAAAGRycy9kb3ducmV2LnhtbERPS2vCQBC+F/oflin0VjdKW2J0FekDPVotqLchOybB&#10;7GzIbk301zuHgseP7z2d965WZ2pD5dnAcJCAIs69rbgw8Lv9fklBhYhssfZMBi4UYD57fJhiZn3H&#10;P3TexEJJCIcMDZQxNpnWIS/JYRj4hli4o28dRoFtoW2LnYS7Wo+S5F07rFgaSmzoo6T8tPlzBpZp&#10;s9iv/LUr6q/DcrfejT+342jM81O/mICK1Me7+N+9sjI/eUtfR3JBDgkCP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R5SAxQAAAOAAAAAPAAAAAAAAAAAAAAAAAJgCAABkcnMv&#10;ZG93bnJldi54bWxQSwUGAAAAAAQABAD1AAAAigMAAAAA&#10;" filled="f" stroked="f">
                <v:textbox inset="0,0,0,0">
                  <w:txbxContent>
                    <w:p w:rsidR="001577E4" w:rsidRDefault="001577E4">
                      <w:r>
                        <w:rPr>
                          <w:color w:val="0000FF"/>
                          <w:sz w:val="17"/>
                          <w:u w:val="single" w:color="0000FF"/>
                        </w:rPr>
                        <w:t>http://www.micropross.com</w:t>
                      </w:r>
                    </w:p>
                  </w:txbxContent>
                </v:textbox>
              </v:rect>
              <v:rect id="Rectangle 1058421" o:spid="_x0000_s1036" style="position:absolute;left:59740;top:8175;width:323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xG8YA&#10;AADgAAAADwAAAGRycy9kb3ducmV2LnhtbERPy2rCQBTdF/yH4Qrd1YnSlhgzEbEtuqwPUHeXzDUJ&#10;Zu6EzNSkfr1TKLg8nHc6700trtS6yrKC8SgCQZxbXXGhYL/7eolBOI+ssbZMCn7JwTwbPKWYaNvx&#10;hq5bX4gQwi5BBaX3TSKly0sy6Ea2IQ7c2bYGfYBtIXWLXQg3tZxE0bs0WHFoKLGhZUn5ZftjFKzi&#10;ZnFc21tX1J+n1eH7MP3YTb1Sz8N+MQPhqfcP8b97rcP86C1+nYzh71BA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sxG8YAAADgAAAADwAAAAAAAAAAAAAAAACYAgAAZHJz&#10;L2Rvd25yZXYueG1sUEsFBgAAAAAEAAQA9QAAAIsDAAAAAA==&#10;" filled="f" stroked="f">
                <v:textbox inset="0,0,0,0">
                  <w:txbxContent>
                    <w:p w:rsidR="001577E4" w:rsidRDefault="001577E4">
                      <w:r>
                        <w:rPr>
                          <w:color w:val="0000FF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058422" o:spid="_x0000_s1037" style="position:absolute;left:5593;top:9579;width:429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mvbMYA&#10;AADgAAAADwAAAGRycy9kb3ducmV2LnhtbERPTWvCQBC9C/0PyxS86abBSoxZRdqKHlstpN6G7JgE&#10;s7Mhu5q0v75bEHp8vO9sPZhG3KhztWUFT9MIBHFhdc2lgs/jdpKAcB5ZY2OZFHyTg/XqYZRhqm3P&#10;H3Q7+FKEEHYpKqi8b1MpXVGRQTe1LXHgzrYz6APsSqk77EO4aWQcRXNpsObQUGFLLxUVl8PVKNgl&#10;7eZrb3/6snk77fL3fPF6XHilxo/DZgnC0+D/xXf3Xof50XMyi2P4OxQQ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mvbMYAAADgAAAADwAAAAAAAAAAAAAAAACYAgAAZHJz&#10;L2Rvd25yZXYueG1sUEsFBgAAAAAEAAQA9QAAAIsDAAAAAA==&#10;" filled="f" stroked="f">
                <v:textbox inset="0,0,0,0">
                  <w:txbxContent>
                    <w:p w:rsidR="001577E4" w:rsidRDefault="001577E4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shape id="Shape 1122979" o:spid="_x0000_s103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9gkMUA&#10;AADgAAAADwAAAGRycy9kb3ducmV2LnhtbERPW2vCMBR+H+w/hDPY20xbhpdqLNtgIIOBVh98PDbH&#10;tqw5qUnU+u8XYbDHj+++KAbTiQs531pWkI4SEMSV1S3XCnbbz5cpCB+QNXaWScGNPBTLx4cF5tpe&#10;eUOXMtQihrDPUUETQp9L6auGDPqR7Ykjd7TOYIjQ1VI7vMZw08ksScbSYMuxocGePhqqfsqzUdCf&#10;arc/ef3Oh/P6a8LJiobvV6Wen4a3OYhAQ/gX/7lXOs5Ps2w2mcH9UEQ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2CQxQAAAOA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122980" o:spid="_x0000_s1039" style="position:absolute;left:60;width:65228;height:91;visibility:visible;mso-wrap-style:square;v-text-anchor:top" coordsize="6522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CX3sUA&#10;AADgAAAADwAAAGRycy9kb3ducmV2LnhtbERPTUvDQBC9C/6HZQRvdpNQtE27LSq0eFEweuhxyE6z&#10;0exsyK5J9Nc7B8Hj431v97Pv1EhDbAMbyBcZKOI62JYbA+9vh5sVqJiQLXaBycA3RdjvLi+2WNow&#10;8SuNVWqUhHAs0YBLqS+1jrUjj3ERemLhzmHwmAQOjbYDThLuO11k2a322LI0OOzp0VH9WX15A0t8&#10;ubMPh/z47M7VuDx+nOL0czLm+mq+34BKNKd/8Z/7ycr8vCjWK7kghwSB3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UJfexQAAAOAAAAAPAAAAAAAAAAAAAAAAAJgCAABkcnMv&#10;ZG93bnJldi54bWxQSwUGAAAAAAQABAD1AAAAigMAAAAA&#10;" path="m,l6522720,r,9144l,9144,,e" fillcolor="black" stroked="f" strokeweight="0">
                <v:stroke miterlimit="83231f" joinstyle="miter"/>
                <v:path arrowok="t" textboxrect="0,0,6522720,9144"/>
              </v:shape>
              <v:shape id="Shape 1122981" o:spid="_x0000_s1040" style="position:absolute;left:6528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wcscQA&#10;AADgAAAADwAAAGRycy9kb3ducmV2LnhtbERPXWvCMBR9H/gfwhX2NtOWMV1nFBUGMhhM3YOP1+au&#10;LTY3bRJr9++XgeDj4XzPl4NpRE/O15YVpJMEBHFhdc2lgu/D+9MMhA/IGhvLpOCXPCwXo4c55tpe&#10;eUf9PpQihrDPUUEVQptL6YuKDPqJbYkj92OdwRChK6V2eI3hppFZkrxIgzXHhgpb2lRUnPcXo6Dt&#10;SnfsvF7z6fL1MeVkS8Pns1KP42H1BiLQEO7im3ur4/w0y15nKfwfigj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cHLHEAAAA4A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1577E4" w:rsidRDefault="001577E4">
    <w:r>
      <w:rPr>
        <w:noProof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742DD534" wp14:editId="1D59337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58423" name="Group 1058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C304BB4" id="Group 1058423" o:spid="_x0000_s1026" style="position:absolute;left:0;text-align:left;margin-left:0;margin-top:0;width:0;height:0;z-index:-25166233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7E4" w:rsidRDefault="001577E4">
    <w:pPr>
      <w:spacing w:after="0"/>
      <w:ind w:left="-1850" w:right="10087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902850F" wp14:editId="20B7772E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1086208"/>
              <wp:effectExtent l="0" t="0" r="0" b="0"/>
              <wp:wrapSquare wrapText="bothSides"/>
              <wp:docPr id="1058310" name="Group 1058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1086208"/>
                        <a:chOff x="0" y="0"/>
                        <a:chExt cx="6533388" cy="1086208"/>
                      </a:xfrm>
                    </wpg:grpSpPr>
                    <pic:pic xmlns:pic="http://schemas.openxmlformats.org/drawingml/2006/picture">
                      <pic:nvPicPr>
                        <pic:cNvPr id="1058311" name="Picture 10583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9392" y="137160"/>
                          <a:ext cx="1539240" cy="9037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58315" name="Rectangle 1058315"/>
                      <wps:cNvSpPr/>
                      <wps:spPr>
                        <a:xfrm>
                          <a:off x="5213602" y="160713"/>
                          <a:ext cx="333759" cy="127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sz w:val="17"/>
                              </w:rPr>
                              <w:t>11-21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316" name="Rectangle 1058316"/>
                      <wps:cNvSpPr/>
                      <wps:spPr>
                        <a:xfrm>
                          <a:off x="5463521" y="160713"/>
                          <a:ext cx="711252" cy="127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sz w:val="17"/>
                              </w:rPr>
                              <w:t xml:space="preserve"> rue Hubble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317" name="Rectangle 1058317"/>
                      <wps:cNvSpPr/>
                      <wps:spPr>
                        <a:xfrm>
                          <a:off x="4974333" y="293301"/>
                          <a:ext cx="1361894" cy="127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sz w:val="17"/>
                              </w:rPr>
                              <w:t xml:space="preserve">Parc de la Haute Borne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318" name="Rectangle 1058318"/>
                      <wps:cNvSpPr/>
                      <wps:spPr>
                        <a:xfrm>
                          <a:off x="4454645" y="422841"/>
                          <a:ext cx="362158" cy="127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sz w:val="17"/>
                              </w:rPr>
                              <w:t>59650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319" name="Rectangle 1058319"/>
                      <wps:cNvSpPr/>
                      <wps:spPr>
                        <a:xfrm>
                          <a:off x="4727441" y="422841"/>
                          <a:ext cx="1690236" cy="127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sz w:val="17"/>
                              </w:rPr>
                              <w:t xml:space="preserve"> Villeneuve d’Ascq – FRANCE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320" name="Rectangle 1058320"/>
                      <wps:cNvSpPr/>
                      <wps:spPr>
                        <a:xfrm>
                          <a:off x="5017001" y="555430"/>
                          <a:ext cx="1305141" cy="127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sz w:val="17"/>
                              </w:rPr>
                              <w:t xml:space="preserve">Tel: +33 3 20 74 66 30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321" name="Rectangle 1058321"/>
                      <wps:cNvSpPr/>
                      <wps:spPr>
                        <a:xfrm>
                          <a:off x="5000237" y="684970"/>
                          <a:ext cx="1327437" cy="127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sz w:val="17"/>
                              </w:rPr>
                              <w:t xml:space="preserve">Fax: +33 3 20 74 66 35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322" name="Rectangle 1058322"/>
                      <wps:cNvSpPr/>
                      <wps:spPr>
                        <a:xfrm>
                          <a:off x="4719826" y="817556"/>
                          <a:ext cx="1666576" cy="127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color w:val="0000FF"/>
                                <w:sz w:val="17"/>
                                <w:u w:val="single" w:color="0000FF"/>
                              </w:rPr>
                              <w:t>http://www.micropross.com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323" name="Rectangle 1058323"/>
                      <wps:cNvSpPr/>
                      <wps:spPr>
                        <a:xfrm>
                          <a:off x="5974079" y="817556"/>
                          <a:ext cx="32232" cy="127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color w:val="0000FF"/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324" name="Rectangle 1058324"/>
                      <wps:cNvSpPr/>
                      <wps:spPr>
                        <a:xfrm>
                          <a:off x="559308" y="957994"/>
                          <a:ext cx="42977" cy="170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577E4" w:rsidRDefault="001577E4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22973" name="Shape 11229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2974" name="Shape 1122974"/>
                      <wps:cNvSpPr/>
                      <wps:spPr>
                        <a:xfrm>
                          <a:off x="6096" y="0"/>
                          <a:ext cx="6522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2720" h="9144">
                              <a:moveTo>
                                <a:pt x="0" y="0"/>
                              </a:moveTo>
                              <a:lnTo>
                                <a:pt x="6522720" y="0"/>
                              </a:lnTo>
                              <a:lnTo>
                                <a:pt x="6522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2975" name="Shape 1122975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02850F" id="Group 1058310" o:spid="_x0000_s1041" style="position:absolute;left:0;text-align:left;margin-left:48.5pt;margin-top:22.55pt;width:514.45pt;height:85.55pt;z-index:251655168;mso-position-horizontal-relative:page;mso-position-vertical-relative:page" coordsize="65333,108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8311" o:spid="_x0000_s1042" type="#_x0000_t75" style="position:absolute;left:4693;top:1371;width:15393;height:90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ymIzFAAAA4AAAAA8AAABkcnMvZG93bnJldi54bWxET01LAzEQvQv9D2EK3myyLdZ2bVqKIPTi&#10;obWCx+lm3F3dTJZkbFd/vREEj4/3vdoMvlNniqkNbKGYGFDEVXAt1xaOz483C1BJkB12gcnCFyXY&#10;rEdXKyxduPCezgepVQ7hVKKFRqQvtU5VQx7TJPTEmXsL0aNkGGvtIl5yuO/01Ji59thybmiwp4eG&#10;qo/Dp88lg3m5m7+271HS/nt3XD6d4kysvR4P23tQQoP8i//cO5fnm9vFrCjg91BGoN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5spiMxQAAAOAAAAAPAAAAAAAAAAAAAAAA&#10;AJ8CAABkcnMvZG93bnJldi54bWxQSwUGAAAAAAQABAD3AAAAkQMAAAAA&#10;">
                <v:imagedata r:id="rId2" o:title=""/>
              </v:shape>
              <v:rect id="Rectangle 1058315" o:spid="_x0000_s1043" style="position:absolute;left:52136;top:1607;width:3337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wwMUA&#10;AADgAAAADwAAAGRycy9kb3ducmV2LnhtbERPTWvCQBC9C/0PyxS86caKEqOrSKvosWpBvQ3ZMQnN&#10;zobsaqK/3i0IPT7e92zRmlLcqHaFZQWDfgSCOLW64EzBz2Hdi0E4j6yxtEwK7uRgMX/rzDDRtuEd&#10;3fY+EyGEXYIKcu+rREqX5mTQ9W1FHLiLrQ36AOtM6hqbEG5K+RFFY2mw4NCQY0WfOaW/+6tRsImr&#10;5WlrH01Wrs6b4/dx8nWYeKW67+1yCsJT6//FL/dWh/nRKB4ORvB3KCC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9jDAxQAAAOAAAAAPAAAAAAAAAAAAAAAAAJgCAABkcnMv&#10;ZG93bnJldi54bWxQSwUGAAAAAAQABAD1AAAAigMAAAAA&#10;" filled="f" stroked="f">
                <v:textbox inset="0,0,0,0">
                  <w:txbxContent>
                    <w:p w:rsidR="001577E4" w:rsidRDefault="001577E4">
                      <w:r>
                        <w:rPr>
                          <w:sz w:val="17"/>
                        </w:rPr>
                        <w:t>11-21</w:t>
                      </w:r>
                    </w:p>
                  </w:txbxContent>
                </v:textbox>
              </v:rect>
              <v:rect id="Rectangle 1058316" o:spid="_x0000_s1044" style="position:absolute;left:54635;top:1607;width:7112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ut8UA&#10;AADgAAAADwAAAGRycy9kb3ducmV2LnhtbERPy2rCQBTdC/2H4Rbc6cSKEqOjSKvo0kdB3V0y1yQ0&#10;cydkRhP9+k5B6PJw3rNFa0pxp9oVlhUM+hEI4tTqgjMF38d1LwbhPLLG0jIpeJCDxfytM8NE24b3&#10;dD/4TIQQdgkqyL2vEildmpNB17cVceCutjboA6wzqWtsQrgp5UcUjaXBgkNDjhV95pT+HG5GwSau&#10;luetfTZZubpsTrvT5Os48Up139vlFISn1v+LX+6tDvOjUTwcjOHvUEA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JK63xQAAAOAAAAAPAAAAAAAAAAAAAAAAAJgCAABkcnMv&#10;ZG93bnJldi54bWxQSwUGAAAAAAQABAD1AAAAigMAAAAA&#10;" filled="f" stroked="f">
                <v:textbox inset="0,0,0,0">
                  <w:txbxContent>
                    <w:p w:rsidR="001577E4" w:rsidRDefault="001577E4">
                      <w:r>
                        <w:rPr>
                          <w:sz w:val="17"/>
                        </w:rPr>
                        <w:t xml:space="preserve"> rue Hubble </w:t>
                      </w:r>
                    </w:p>
                  </w:txbxContent>
                </v:textbox>
              </v:rect>
              <v:rect id="Rectangle 1058317" o:spid="_x0000_s1045" style="position:absolute;left:49743;top:2933;width:13619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gLLMYA&#10;AADgAAAADwAAAGRycy9kb3ducmV2LnhtbERPy2rCQBTdF/oPwy24q5NUWmOaUUQtuvQF6u6SuU1C&#10;M3dCZjRpv75TKLg8nHc2600tbtS6yrKCeBiBIM6trrhQcDx8PCcgnEfWWFsmBd/kYDZ9fMgw1bbj&#10;Hd32vhAhhF2KCkrvm1RKl5dk0A1tQxy4T9sa9AG2hdQtdiHc1PIlit6kwYpDQ4kNLUrKv/ZXo2Cd&#10;NPPzxv50Rb26rE/b02R5mHilBk/9/B2Ep97fxf/ujQ7zo9dkFI/h71BA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WgLLMYAAADgAAAADwAAAAAAAAAAAAAAAACYAgAAZHJz&#10;L2Rvd25yZXYueG1sUEsFBgAAAAAEAAQA9QAAAIsDAAAAAA==&#10;" filled="f" stroked="f">
                <v:textbox inset="0,0,0,0">
                  <w:txbxContent>
                    <w:p w:rsidR="001577E4" w:rsidRDefault="001577E4">
                      <w:r>
                        <w:rPr>
                          <w:sz w:val="17"/>
                        </w:rPr>
                        <w:t xml:space="preserve">Parc de la Haute Borne </w:t>
                      </w:r>
                    </w:p>
                  </w:txbxContent>
                </v:textbox>
              </v:rect>
              <v:rect id="Rectangle 1058318" o:spid="_x0000_s1046" style="position:absolute;left:44546;top:4228;width:3622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fXsUA&#10;AADgAAAADwAAAGRycy9kb3ducmV2LnhtbERPTWvCQBC9F/oflin0VjcqLTG6ilSLHq0WbG9DdkxC&#10;s7MhuzXRX+8cCh4f73u26F2tztSGyrOB4SABRZx7W3Fh4Ovw8ZKCChHZYu2ZDFwowGL++DDDzPqO&#10;P+m8j4WSEA4ZGihjbDKtQ16SwzDwDbFwJ986jALbQtsWOwl3tR4lyZt2WLE0lNjQe0n57/7PGdik&#10;zfJ7669dUa9/NsfdcbI6TKIxz0/9cgoqUh/v4n/31sr85DUdD2WxHBIE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959exQAAAOAAAAAPAAAAAAAAAAAAAAAAAJgCAABkcnMv&#10;ZG93bnJldi54bWxQSwUGAAAAAAQABAD1AAAAigMAAAAA&#10;" filled="f" stroked="f">
                <v:textbox inset="0,0,0,0">
                  <w:txbxContent>
                    <w:p w:rsidR="001577E4" w:rsidRDefault="001577E4">
                      <w:r>
                        <w:rPr>
                          <w:sz w:val="17"/>
                        </w:rPr>
                        <w:t>59650</w:t>
                      </w:r>
                    </w:p>
                  </w:txbxContent>
                </v:textbox>
              </v:rect>
              <v:rect id="Rectangle 1058319" o:spid="_x0000_s1047" style="position:absolute;left:47274;top:4228;width:16902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s6xcYA&#10;AADgAAAADwAAAGRycy9kb3ducmV2LnhtbERPTWvCQBC9F/wPywje6kalJYnZiNgWPbYqqLchOybB&#10;7GzIbk3aX98tFHp8vO9sNZhG3KlztWUFs2kEgriwuuZSwfHw9hiDcB5ZY2OZFHyRg1U+esgw1bbn&#10;D7rvfSlCCLsUFVTet6mUrqjIoJvaljhwV9sZ9AF2pdQd9iHcNHIeRc/SYM2hocKWNhUVt/2nUbCN&#10;2/V5Z7/7snm9bE/vp+TlkHilJuNhvQThafD/4j/3Tof50VO8mCXweygg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s6xcYAAADgAAAADwAAAAAAAAAAAAAAAACYAgAAZHJz&#10;L2Rvd25yZXYueG1sUEsFBgAAAAAEAAQA9QAAAIsDAAAAAA==&#10;" filled="f" stroked="f">
                <v:textbox inset="0,0,0,0">
                  <w:txbxContent>
                    <w:p w:rsidR="001577E4" w:rsidRDefault="001577E4">
                      <w:r>
                        <w:rPr>
                          <w:sz w:val="17"/>
                        </w:rPr>
                        <w:t xml:space="preserve"> Villeneuve d’Ascq – FRANCE </w:t>
                      </w:r>
                    </w:p>
                  </w:txbxContent>
                </v:textbox>
              </v:rect>
              <v:rect id="Rectangle 1058320" o:spid="_x0000_s1048" style="position:absolute;left:50170;top:5554;width:13051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Z5cUA&#10;AADgAAAADwAAAGRycy9kb3ducmV2LnhtbERPS2vCQBC+F/oflin0VjdaWmJ0FekDPVotqLchOybB&#10;7GzIbk301zuHgseP7z2d965WZ2pD5dnAcJCAIs69rbgw8Lv9fklBhYhssfZMBi4UYD57fJhiZn3H&#10;P3TexEJJCIcMDZQxNpnWIS/JYRj4hli4o28dRoFtoW2LnYS7Wo+S5F07rFgaSmzoo6T8tPlzBpZp&#10;s9iv/LUr6q/DcrfejT+342jM81O/mICK1Me7+N+9sjI/eUtfR3JBDgkCP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7VnlxQAAAOAAAAAPAAAAAAAAAAAAAAAAAJgCAABkcnMv&#10;ZG93bnJldi54bWxQSwUGAAAAAAQABAD1AAAAigMAAAAA&#10;" filled="f" stroked="f">
                <v:textbox inset="0,0,0,0">
                  <w:txbxContent>
                    <w:p w:rsidR="001577E4" w:rsidRDefault="001577E4">
                      <w:r>
                        <w:rPr>
                          <w:sz w:val="17"/>
                        </w:rPr>
                        <w:t xml:space="preserve">Tel: +33 3 20 74 66 30 </w:t>
                      </w:r>
                    </w:p>
                  </w:txbxContent>
                </v:textbox>
              </v:rect>
              <v:rect id="Rectangle 1058321" o:spid="_x0000_s1049" style="position:absolute;left:50002;top:6849;width:13274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H8fsYA&#10;AADgAAAADwAAAGRycy9kb3ducmV2LnhtbERPy2rCQBTdF/yH4Qrd1YmWlhgzEbEtuqwPUHeXzDUJ&#10;Zu6EzNSkfr1TKLg8nHc6700trtS6yrKC8SgCQZxbXXGhYL/7eolBOI+ssbZMCn7JwTwbPKWYaNvx&#10;hq5bX4gQwi5BBaX3TSKly0sy6Ea2IQ7c2bYGfYBtIXWLXQg3tZxE0bs0WHFoKLGhZUn5ZftjFKzi&#10;ZnFc21tX1J+n1eH7MP3YTb1Sz8N+MQPhqfcP8b97rcP86C1+nYzh71BA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6H8fsYAAADgAAAADwAAAAAAAAAAAAAAAACYAgAAZHJz&#10;L2Rvd25yZXYueG1sUEsFBgAAAAAEAAQA9QAAAIsDAAAAAA==&#10;" filled="f" stroked="f">
                <v:textbox inset="0,0,0,0">
                  <w:txbxContent>
                    <w:p w:rsidR="001577E4" w:rsidRDefault="001577E4">
                      <w:r>
                        <w:rPr>
                          <w:sz w:val="17"/>
                        </w:rPr>
                        <w:t xml:space="preserve">Fax: +33 3 20 74 66 35 </w:t>
                      </w:r>
                    </w:p>
                  </w:txbxContent>
                </v:textbox>
              </v:rect>
              <v:rect id="Rectangle 1058322" o:spid="_x0000_s1050" style="position:absolute;left:47198;top:8175;width:16666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iCcYA&#10;AADgAAAADwAAAGRycy9kb3ducmV2LnhtbERPTWvCQBC9C/0PyxS86aaRSoxZRdqKHlstpN6G7JgE&#10;s7Mhu5q0v75bEHp8vO9sPZhG3KhztWUFT9MIBHFhdc2lgs/jdpKAcB5ZY2OZFHyTg/XqYZRhqm3P&#10;H3Q7+FKEEHYpKqi8b1MpXVGRQTe1LXHgzrYz6APsSqk77EO4aWQcRXNpsObQUGFLLxUVl8PVKNgl&#10;7eZrb3/6snk77fL3fPF6XHilxo/DZgnC0+D/xXf3Xof50XMyi2P4OxQQ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3NiCcYAAADgAAAADwAAAAAAAAAAAAAAAACYAgAAZHJz&#10;L2Rvd25yZXYueG1sUEsFBgAAAAAEAAQA9QAAAIsDAAAAAA==&#10;" filled="f" stroked="f">
                <v:textbox inset="0,0,0,0">
                  <w:txbxContent>
                    <w:p w:rsidR="001577E4" w:rsidRDefault="001577E4">
                      <w:r>
                        <w:rPr>
                          <w:color w:val="0000FF"/>
                          <w:sz w:val="17"/>
                          <w:u w:val="single" w:color="0000FF"/>
                        </w:rPr>
                        <w:t>http://www.micropross.com</w:t>
                      </w:r>
                    </w:p>
                  </w:txbxContent>
                </v:textbox>
              </v:rect>
              <v:rect id="Rectangle 1058323" o:spid="_x0000_s1051" style="position:absolute;left:59740;top:8175;width:323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/HksUA&#10;AADgAAAADwAAAGRycy9kb3ducmV2LnhtbERPTWvCQBC9C/0PyxS86aaKElNXkVbRo8aC7W3ITpPQ&#10;7GzIrib6611B6PHxvufLzlTiQo0rLSt4G0YgiDOrS84VfB03gxiE88gaK8uk4EoOlouX3hwTbVs+&#10;0CX1uQgh7BJUUHhfJ1K6rCCDbmhr4sD92sagD7DJpW6wDeGmkqMomkqDJYeGAmv6KCj7S89GwTau&#10;V987e2vzav2zPe1Ps8/jzCvVf+1W7yA8df5f/HTvdJgfTeLxaAyPQwGB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8eSxQAAAOAAAAAPAAAAAAAAAAAAAAAAAJgCAABkcnMv&#10;ZG93bnJldi54bWxQSwUGAAAAAAQABAD1AAAAigMAAAAA&#10;" filled="f" stroked="f">
                <v:textbox inset="0,0,0,0">
                  <w:txbxContent>
                    <w:p w:rsidR="001577E4" w:rsidRDefault="001577E4">
                      <w:r>
                        <w:rPr>
                          <w:color w:val="0000FF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1058324" o:spid="_x0000_s1052" style="position:absolute;left:5593;top:9579;width:429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Zf5sUA&#10;AADgAAAADwAAAGRycy9kb3ducmV2LnhtbERPy2rCQBTdC/2H4QrudOKrxNRRxAe6tFqw3V0yt0lo&#10;5k7IjCb69Z2C0OXhvOfL1pTiRrUrLCsYDiIQxKnVBWcKPs67fgzCeWSNpWVScCcHy8VLZ46Jtg2/&#10;0+3kMxFC2CWoIPe+SqR0aU4G3cBWxIH7trVBH2CdSV1jE8JNKUdR9CoNFhwacqxonVP6c7oaBfu4&#10;Wn0e7KPJyu3X/nK8zDbnmVeq121XbyA8tf5f/HQfdJgfTePxaAJ/hwIC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1l/mxQAAAOAAAAAPAAAAAAAAAAAAAAAAAJgCAABkcnMv&#10;ZG93bnJldi54bWxQSwUGAAAAAAQABAD1AAAAigMAAAAA&#10;" filled="f" stroked="f">
                <v:textbox inset="0,0,0,0">
                  <w:txbxContent>
                    <w:p w:rsidR="001577E4" w:rsidRDefault="001577E4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shape id="Shape 1122973" o:spid="_x0000_s1053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XesQA&#10;AADgAAAADwAAAGRycy9kb3ducmV2LnhtbERPW2vCMBR+F/wP4Qi+aWonUzuj6ECQwWBeHnw8a45t&#10;sTmpSdT675fBYI8f332+bE0t7uR8ZVnBaJiAIM6trrhQcDxsBlMQPiBrrC2Tgid5WC66nTlm2j54&#10;R/d9KEQMYZ+hgjKEJpPS5yUZ9EPbEEfubJ3BEKErpHb4iOGmlmmSvEqDFceGEht6Lym/7G9GQXMt&#10;3Onq9Zq/b18fE0621H6Oler32tUbiEBt+Bf/ubc6zh+l6WzyAr+HIgK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XV3rEAAAA4A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2974" o:spid="_x0000_s1054" style="position:absolute;left:60;width:65228;height:91;visibility:visible;mso-wrap-style:square;v-text-anchor:top" coordsize="6522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h+sYA&#10;AADgAAAADwAAAGRycy9kb3ducmV2LnhtbERPz0vDMBS+C/sfwhO8ubSluNktG1PY8KKwzsOOj+at&#10;6WxeShPb6l9vBMHjx/d7vZ1sKwbqfeNYQTpPQBBXTjdcK3g/7e+XIHxA1tg6JgVf5GG7md2ssdBu&#10;5CMNZahFDGFfoAITQldI6StDFv3cdcSRu7jeYoiwr6XucYzhtpVZkjxIiw3HBoMdPRuqPspPqyDH&#10;t4V+2qeHV3Mph/xwPfvx+6zU3e20W4EINIV/8Z/7Rcf5aZY9LnL4PRQR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7h+sYAAADgAAAADwAAAAAAAAAAAAAAAACYAgAAZHJz&#10;L2Rvd25yZXYueG1sUEsFBgAAAAAEAAQA9QAAAIsDAAAAAA==&#10;" path="m,l6522720,r,9144l,9144,,e" fillcolor="black" stroked="f" strokeweight="0">
                <v:stroke miterlimit="83231f" joinstyle="miter"/>
                <v:path arrowok="t" textboxrect="0,0,6522720,9144"/>
              </v:shape>
              <v:shape id="Shape 1122975" o:spid="_x0000_s1055" style="position:absolute;left:6528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qlcQA&#10;AADgAAAADwAAAGRycy9kb3ducmV2LnhtbERPW2vCMBR+F/wP4Qi+aWqZUzuj6ECQwWBeHnw8a45t&#10;sTmpSdT675fBYI8f332+bE0t7uR8ZVnBaJiAIM6trrhQcDxsBlMQPiBrrC2Tgid5WC66nTlm2j54&#10;R/d9KEQMYZ+hgjKEJpPS5yUZ9EPbEEfubJ3BEKErpHb4iOGmlmmSvEqDFceGEht6Lym/7G9GQXMt&#10;3Onq9Zq/b18fE0621H6+KNXvtas3EIHa8C/+c291nD9K09lkDL+HIgK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yapXEAAAA4A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1577E4" w:rsidRDefault="001577E4"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3963D450" wp14:editId="45D4C82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58325" name="Group 1058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38A9887" id="Group 1058325" o:spid="_x0000_s1026" style="position:absolute;left:0;text-align:left;margin-left:0;margin-top:0;width:0;height:0;z-index:-25166028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C5F33"/>
    <w:multiLevelType w:val="hybridMultilevel"/>
    <w:tmpl w:val="EA0C5324"/>
    <w:lvl w:ilvl="0" w:tplc="F648CCE4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D06C6D0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0308F42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1CCC55A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E9AF100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F203216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E7A6D90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846684A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6189B1C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CA561F"/>
    <w:multiLevelType w:val="hybridMultilevel"/>
    <w:tmpl w:val="7CDA4B24"/>
    <w:lvl w:ilvl="0" w:tplc="262CF232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1807EBA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3985C5A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DEA38CE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4A1CBC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A66F766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4429782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2A02944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2B67948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B29566D"/>
    <w:multiLevelType w:val="hybridMultilevel"/>
    <w:tmpl w:val="695427E2"/>
    <w:lvl w:ilvl="0" w:tplc="72246180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B78E74A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E78D9B2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62893CC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1EE9E48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7F84D82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5BC1238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458DF1A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D7691C8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D704257"/>
    <w:multiLevelType w:val="hybridMultilevel"/>
    <w:tmpl w:val="0194E60C"/>
    <w:lvl w:ilvl="0" w:tplc="E1948C5E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37856B4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0AD2AC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7442DE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606E52E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B74A3E8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402A1F2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E94E9CE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1E0642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19C5265"/>
    <w:multiLevelType w:val="hybridMultilevel"/>
    <w:tmpl w:val="66E26D48"/>
    <w:lvl w:ilvl="0" w:tplc="ECD0B0D0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DA84A6C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6388036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30E8388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B047A18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6E054DA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B8A403E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F423290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44ACAC2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4F12798"/>
    <w:multiLevelType w:val="hybridMultilevel"/>
    <w:tmpl w:val="6BF86D58"/>
    <w:lvl w:ilvl="0" w:tplc="3A9011BE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5AE025C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F960086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45486D2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0CE4CF4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4E4C66E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EBAC31A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130CF98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AE0211E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7A078E4"/>
    <w:multiLevelType w:val="hybridMultilevel"/>
    <w:tmpl w:val="0BAE74D4"/>
    <w:lvl w:ilvl="0" w:tplc="6B3C6D5C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3ADC36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D2F5CA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EBEF6AC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510A6AE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6C4E046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2C0F38E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43E53BE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9967FCA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8442025"/>
    <w:multiLevelType w:val="hybridMultilevel"/>
    <w:tmpl w:val="0194E60C"/>
    <w:lvl w:ilvl="0" w:tplc="E1948C5E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37856B4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0AD2AC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7442DE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606E52E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B74A3E8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402A1F2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E94E9CE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1E0642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8802716"/>
    <w:multiLevelType w:val="hybridMultilevel"/>
    <w:tmpl w:val="59AEF9D8"/>
    <w:lvl w:ilvl="0" w:tplc="679C6A32">
      <w:start w:val="1"/>
      <w:numFmt w:val="decimal"/>
      <w:lvlText w:val="%1."/>
      <w:lvlJc w:val="left"/>
      <w:pPr>
        <w:ind w:left="7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F8C06C">
      <w:start w:val="1"/>
      <w:numFmt w:val="lowerLetter"/>
      <w:lvlText w:val="%2"/>
      <w:lvlJc w:val="left"/>
      <w:pPr>
        <w:ind w:left="11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96E388C">
      <w:start w:val="1"/>
      <w:numFmt w:val="lowerRoman"/>
      <w:lvlText w:val="%3"/>
      <w:lvlJc w:val="left"/>
      <w:pPr>
        <w:ind w:left="18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DA66696">
      <w:start w:val="1"/>
      <w:numFmt w:val="decimal"/>
      <w:lvlText w:val="%4"/>
      <w:lvlJc w:val="left"/>
      <w:pPr>
        <w:ind w:left="25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78C032E">
      <w:start w:val="1"/>
      <w:numFmt w:val="lowerLetter"/>
      <w:lvlText w:val="%5"/>
      <w:lvlJc w:val="left"/>
      <w:pPr>
        <w:ind w:left="32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E86A654">
      <w:start w:val="1"/>
      <w:numFmt w:val="lowerRoman"/>
      <w:lvlText w:val="%6"/>
      <w:lvlJc w:val="left"/>
      <w:pPr>
        <w:ind w:left="40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D3800E6">
      <w:start w:val="1"/>
      <w:numFmt w:val="decimal"/>
      <w:lvlText w:val="%7"/>
      <w:lvlJc w:val="left"/>
      <w:pPr>
        <w:ind w:left="47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1540D98">
      <w:start w:val="1"/>
      <w:numFmt w:val="lowerLetter"/>
      <w:lvlText w:val="%8"/>
      <w:lvlJc w:val="left"/>
      <w:pPr>
        <w:ind w:left="54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C62B202">
      <w:start w:val="1"/>
      <w:numFmt w:val="lowerRoman"/>
      <w:lvlText w:val="%9"/>
      <w:lvlJc w:val="left"/>
      <w:pPr>
        <w:ind w:left="61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10F01CD"/>
    <w:multiLevelType w:val="hybridMultilevel"/>
    <w:tmpl w:val="6C1A8C28"/>
    <w:lvl w:ilvl="0" w:tplc="7BB8DCEA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9407BB2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83AC826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C883586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930B51C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20A3A30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A762498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9642868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8B07E02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84A6B73"/>
    <w:multiLevelType w:val="hybridMultilevel"/>
    <w:tmpl w:val="B6A67466"/>
    <w:lvl w:ilvl="0" w:tplc="F71ED74A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C7695CA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562A85E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A2E7CEE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94226D6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9104F58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7D4C4FA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1D617B0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3F240B4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8C13659"/>
    <w:multiLevelType w:val="hybridMultilevel"/>
    <w:tmpl w:val="7E9EF606"/>
    <w:lvl w:ilvl="0" w:tplc="DC761FFE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978E08E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BD46FC8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A6ABD04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DC2205A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E3EA152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B506C4E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1DEE270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8E273DE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1CD4C44"/>
    <w:multiLevelType w:val="hybridMultilevel"/>
    <w:tmpl w:val="695427E2"/>
    <w:lvl w:ilvl="0" w:tplc="72246180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B78E74A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E78D9B2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62893CC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1EE9E48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7F84D82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5BC1238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458DF1A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D7691C8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8485989"/>
    <w:multiLevelType w:val="hybridMultilevel"/>
    <w:tmpl w:val="695427E2"/>
    <w:lvl w:ilvl="0" w:tplc="72246180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B78E74A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E78D9B2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62893CC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1EE9E48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7F84D82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5BC1238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458DF1A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D7691C8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88A3882"/>
    <w:multiLevelType w:val="hybridMultilevel"/>
    <w:tmpl w:val="3D8474D0"/>
    <w:lvl w:ilvl="0" w:tplc="B85ACF28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976E892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3B4561E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A9CA1A0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752E3D2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9B43C8E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9C6C112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3C8ED76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B3A3154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92C09A5"/>
    <w:multiLevelType w:val="hybridMultilevel"/>
    <w:tmpl w:val="70307ADE"/>
    <w:lvl w:ilvl="0" w:tplc="1832AE54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450F15C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83E30FE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9460F4A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AF68E8E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8868D82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F1ECDBC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2800AC0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6C8DD76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9D906C1"/>
    <w:multiLevelType w:val="hybridMultilevel"/>
    <w:tmpl w:val="7D580ABE"/>
    <w:lvl w:ilvl="0" w:tplc="86A87B1A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42066E2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432830A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5FC8286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5864AD6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BC8A94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3D27D1A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68CC994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462C008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BC00405"/>
    <w:multiLevelType w:val="hybridMultilevel"/>
    <w:tmpl w:val="695427E2"/>
    <w:lvl w:ilvl="0" w:tplc="72246180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B78E74A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E78D9B2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62893CC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1EE9E48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7F84D82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5BC1238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458DF1A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D7691C8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3BE744CD"/>
    <w:multiLevelType w:val="hybridMultilevel"/>
    <w:tmpl w:val="0194E60C"/>
    <w:lvl w:ilvl="0" w:tplc="E1948C5E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37856B4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0AD2AC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7442DE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606E52E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B74A3E8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402A1F2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E94E9CE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1E0642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3C0A1A40"/>
    <w:multiLevelType w:val="hybridMultilevel"/>
    <w:tmpl w:val="0194E60C"/>
    <w:lvl w:ilvl="0" w:tplc="E1948C5E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37856B4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0AD2AC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7442DE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606E52E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B74A3E8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402A1F2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E94E9CE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1E0642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3C457226"/>
    <w:multiLevelType w:val="hybridMultilevel"/>
    <w:tmpl w:val="F27E4E12"/>
    <w:lvl w:ilvl="0" w:tplc="6F2C7878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12268D6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4D80E16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03031E8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C9A8A52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4A08D98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8C8E94C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B680AD6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FCC3668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40A25459"/>
    <w:multiLevelType w:val="hybridMultilevel"/>
    <w:tmpl w:val="47C6D4B2"/>
    <w:lvl w:ilvl="0" w:tplc="299CA0AA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FCC3E34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D32D5DC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43E8DE2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6B492EA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79ABA20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EECC818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38CDB92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1680450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12622A8"/>
    <w:multiLevelType w:val="hybridMultilevel"/>
    <w:tmpl w:val="6B4CDB40"/>
    <w:lvl w:ilvl="0" w:tplc="E368BD4C">
      <w:start w:val="1"/>
      <w:numFmt w:val="decimal"/>
      <w:lvlText w:val="%1."/>
      <w:lvlJc w:val="left"/>
      <w:pPr>
        <w:ind w:left="9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F0AE552">
      <w:start w:val="1"/>
      <w:numFmt w:val="lowerLetter"/>
      <w:lvlText w:val="%2"/>
      <w:lvlJc w:val="left"/>
      <w:pPr>
        <w:ind w:left="14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90893F6">
      <w:start w:val="1"/>
      <w:numFmt w:val="lowerRoman"/>
      <w:lvlText w:val="%3"/>
      <w:lvlJc w:val="left"/>
      <w:pPr>
        <w:ind w:left="21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228C06E">
      <w:start w:val="1"/>
      <w:numFmt w:val="decimal"/>
      <w:lvlText w:val="%4"/>
      <w:lvlJc w:val="left"/>
      <w:pPr>
        <w:ind w:left="28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684E3F0">
      <w:start w:val="1"/>
      <w:numFmt w:val="lowerLetter"/>
      <w:lvlText w:val="%5"/>
      <w:lvlJc w:val="left"/>
      <w:pPr>
        <w:ind w:left="35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3807322">
      <w:start w:val="1"/>
      <w:numFmt w:val="lowerRoman"/>
      <w:lvlText w:val="%6"/>
      <w:lvlJc w:val="left"/>
      <w:pPr>
        <w:ind w:left="42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004A8EC">
      <w:start w:val="1"/>
      <w:numFmt w:val="decimal"/>
      <w:lvlText w:val="%7"/>
      <w:lvlJc w:val="left"/>
      <w:pPr>
        <w:ind w:left="50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DE07018">
      <w:start w:val="1"/>
      <w:numFmt w:val="lowerLetter"/>
      <w:lvlText w:val="%8"/>
      <w:lvlJc w:val="left"/>
      <w:pPr>
        <w:ind w:left="57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B54696C">
      <w:start w:val="1"/>
      <w:numFmt w:val="lowerRoman"/>
      <w:lvlText w:val="%9"/>
      <w:lvlJc w:val="left"/>
      <w:pPr>
        <w:ind w:left="64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58F5269"/>
    <w:multiLevelType w:val="hybridMultilevel"/>
    <w:tmpl w:val="7534D804"/>
    <w:lvl w:ilvl="0" w:tplc="A202B48E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D122CEE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EF2A928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0E65D8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20E99D8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936D78C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34E79BE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541322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EB212BE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49BF7516"/>
    <w:multiLevelType w:val="hybridMultilevel"/>
    <w:tmpl w:val="16E6E15E"/>
    <w:lvl w:ilvl="0" w:tplc="5E4CE4AC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E549B2E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412B90A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7DAFF60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3ECAAE0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FE4BECA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1600A52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3AE71F6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4B283B2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4D626EAD"/>
    <w:multiLevelType w:val="hybridMultilevel"/>
    <w:tmpl w:val="7D4EBF98"/>
    <w:lvl w:ilvl="0" w:tplc="C16AABBC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D9E664E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40C3432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9CA3CF6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C3C1E94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61CD760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3A026F0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D00135C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0AC0A6C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4F2B69D0"/>
    <w:multiLevelType w:val="hybridMultilevel"/>
    <w:tmpl w:val="695427E2"/>
    <w:lvl w:ilvl="0" w:tplc="72246180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B78E74A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E78D9B2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62893CC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1EE9E48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7F84D82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5BC1238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458DF1A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D7691C8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50A46D8A"/>
    <w:multiLevelType w:val="hybridMultilevel"/>
    <w:tmpl w:val="0ACA5156"/>
    <w:lvl w:ilvl="0" w:tplc="B2723D9C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5E2EA34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FAA185E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9EA5900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780D32C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12CAEC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568D716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4E471EE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166D156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56DE5A30"/>
    <w:multiLevelType w:val="hybridMultilevel"/>
    <w:tmpl w:val="4664CA88"/>
    <w:lvl w:ilvl="0" w:tplc="5876007E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358EFA4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F6C9E50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360ECB6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F087B98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7961294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3EA1AC6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FBA36A6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7744908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598C125A"/>
    <w:multiLevelType w:val="hybridMultilevel"/>
    <w:tmpl w:val="7756A692"/>
    <w:lvl w:ilvl="0" w:tplc="998C1910">
      <w:start w:val="1"/>
      <w:numFmt w:val="decimal"/>
      <w:lvlText w:val="%1."/>
      <w:lvlJc w:val="left"/>
      <w:pPr>
        <w:ind w:left="7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BCADA2C">
      <w:start w:val="1"/>
      <w:numFmt w:val="lowerLetter"/>
      <w:lvlText w:val="%2"/>
      <w:lvlJc w:val="left"/>
      <w:pPr>
        <w:ind w:left="11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DE2D98E">
      <w:start w:val="1"/>
      <w:numFmt w:val="lowerRoman"/>
      <w:lvlText w:val="%3"/>
      <w:lvlJc w:val="left"/>
      <w:pPr>
        <w:ind w:left="18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0AC14A8">
      <w:start w:val="1"/>
      <w:numFmt w:val="decimal"/>
      <w:lvlText w:val="%4"/>
      <w:lvlJc w:val="left"/>
      <w:pPr>
        <w:ind w:left="25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C740BE2">
      <w:start w:val="1"/>
      <w:numFmt w:val="lowerLetter"/>
      <w:lvlText w:val="%5"/>
      <w:lvlJc w:val="left"/>
      <w:pPr>
        <w:ind w:left="32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E28C87A">
      <w:start w:val="1"/>
      <w:numFmt w:val="lowerRoman"/>
      <w:lvlText w:val="%6"/>
      <w:lvlJc w:val="left"/>
      <w:pPr>
        <w:ind w:left="40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2006E60">
      <w:start w:val="1"/>
      <w:numFmt w:val="decimal"/>
      <w:lvlText w:val="%7"/>
      <w:lvlJc w:val="left"/>
      <w:pPr>
        <w:ind w:left="47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E4B622">
      <w:start w:val="1"/>
      <w:numFmt w:val="lowerLetter"/>
      <w:lvlText w:val="%8"/>
      <w:lvlJc w:val="left"/>
      <w:pPr>
        <w:ind w:left="54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804C22">
      <w:start w:val="1"/>
      <w:numFmt w:val="lowerRoman"/>
      <w:lvlText w:val="%9"/>
      <w:lvlJc w:val="left"/>
      <w:pPr>
        <w:ind w:left="61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13E59DF"/>
    <w:multiLevelType w:val="hybridMultilevel"/>
    <w:tmpl w:val="2E724BA8"/>
    <w:lvl w:ilvl="0" w:tplc="DCE6140A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3C6CECA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3C66A92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BDE7EA2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03E0134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66B6CA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2E2693A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3C09ADC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43A97A8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22326F0"/>
    <w:multiLevelType w:val="hybridMultilevel"/>
    <w:tmpl w:val="0194E60C"/>
    <w:lvl w:ilvl="0" w:tplc="E1948C5E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37856B4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0AD2AC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7442DE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606E52E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B74A3E8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402A1F2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E94E9CE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1E0642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2613B07"/>
    <w:multiLevelType w:val="hybridMultilevel"/>
    <w:tmpl w:val="553E9C1C"/>
    <w:lvl w:ilvl="0" w:tplc="6A22F738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FB257FE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770F32E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A461CB4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8244582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9EA7C8A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326F5CE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3964BBE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B528D32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3FF5FD0"/>
    <w:multiLevelType w:val="hybridMultilevel"/>
    <w:tmpl w:val="0E6E182A"/>
    <w:lvl w:ilvl="0" w:tplc="7BB2E758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EAA4AC4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1328E88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F04FC46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5D05FEE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040397A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FA8B04A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89A45DA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2B4E332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76AC75CB"/>
    <w:multiLevelType w:val="hybridMultilevel"/>
    <w:tmpl w:val="8CE49A7C"/>
    <w:lvl w:ilvl="0" w:tplc="09880A96">
      <w:start w:val="1"/>
      <w:numFmt w:val="decimal"/>
      <w:lvlText w:val="%1.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41468FC">
      <w:start w:val="1"/>
      <w:numFmt w:val="lowerLetter"/>
      <w:lvlText w:val="%2"/>
      <w:lvlJc w:val="left"/>
      <w:pPr>
        <w:ind w:left="2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FDA3DE4">
      <w:start w:val="1"/>
      <w:numFmt w:val="lowerRoman"/>
      <w:lvlText w:val="%3"/>
      <w:lvlJc w:val="left"/>
      <w:pPr>
        <w:ind w:left="3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8702A34">
      <w:start w:val="1"/>
      <w:numFmt w:val="decimal"/>
      <w:lvlText w:val="%4"/>
      <w:lvlJc w:val="left"/>
      <w:pPr>
        <w:ind w:left="3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A28791A">
      <w:start w:val="1"/>
      <w:numFmt w:val="lowerLetter"/>
      <w:lvlText w:val="%5"/>
      <w:lvlJc w:val="left"/>
      <w:pPr>
        <w:ind w:left="4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00EBB70">
      <w:start w:val="1"/>
      <w:numFmt w:val="lowerRoman"/>
      <w:lvlText w:val="%6"/>
      <w:lvlJc w:val="left"/>
      <w:pPr>
        <w:ind w:left="5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E088938">
      <w:start w:val="1"/>
      <w:numFmt w:val="decimal"/>
      <w:lvlText w:val="%7"/>
      <w:lvlJc w:val="left"/>
      <w:pPr>
        <w:ind w:left="6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8544B30">
      <w:start w:val="1"/>
      <w:numFmt w:val="lowerLetter"/>
      <w:lvlText w:val="%8"/>
      <w:lvlJc w:val="left"/>
      <w:pPr>
        <w:ind w:left="6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1620E6">
      <w:start w:val="1"/>
      <w:numFmt w:val="lowerRoman"/>
      <w:lvlText w:val="%9"/>
      <w:lvlJc w:val="left"/>
      <w:pPr>
        <w:ind w:left="7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30"/>
  </w:num>
  <w:num w:numId="5">
    <w:abstractNumId w:val="20"/>
  </w:num>
  <w:num w:numId="6">
    <w:abstractNumId w:val="24"/>
  </w:num>
  <w:num w:numId="7">
    <w:abstractNumId w:val="27"/>
  </w:num>
  <w:num w:numId="8">
    <w:abstractNumId w:val="10"/>
  </w:num>
  <w:num w:numId="9">
    <w:abstractNumId w:val="29"/>
  </w:num>
  <w:num w:numId="10">
    <w:abstractNumId w:val="1"/>
  </w:num>
  <w:num w:numId="11">
    <w:abstractNumId w:val="5"/>
  </w:num>
  <w:num w:numId="12">
    <w:abstractNumId w:val="0"/>
  </w:num>
  <w:num w:numId="13">
    <w:abstractNumId w:val="33"/>
  </w:num>
  <w:num w:numId="14">
    <w:abstractNumId w:val="21"/>
  </w:num>
  <w:num w:numId="15">
    <w:abstractNumId w:val="34"/>
  </w:num>
  <w:num w:numId="16">
    <w:abstractNumId w:val="16"/>
  </w:num>
  <w:num w:numId="17">
    <w:abstractNumId w:val="28"/>
  </w:num>
  <w:num w:numId="18">
    <w:abstractNumId w:val="9"/>
  </w:num>
  <w:num w:numId="19">
    <w:abstractNumId w:val="25"/>
  </w:num>
  <w:num w:numId="20">
    <w:abstractNumId w:val="6"/>
  </w:num>
  <w:num w:numId="21">
    <w:abstractNumId w:val="32"/>
  </w:num>
  <w:num w:numId="22">
    <w:abstractNumId w:val="4"/>
  </w:num>
  <w:num w:numId="23">
    <w:abstractNumId w:val="8"/>
  </w:num>
  <w:num w:numId="24">
    <w:abstractNumId w:val="23"/>
  </w:num>
  <w:num w:numId="25">
    <w:abstractNumId w:val="22"/>
  </w:num>
  <w:num w:numId="26">
    <w:abstractNumId w:val="31"/>
  </w:num>
  <w:num w:numId="27">
    <w:abstractNumId w:val="7"/>
  </w:num>
  <w:num w:numId="28">
    <w:abstractNumId w:val="19"/>
  </w:num>
  <w:num w:numId="29">
    <w:abstractNumId w:val="3"/>
  </w:num>
  <w:num w:numId="30">
    <w:abstractNumId w:val="18"/>
  </w:num>
  <w:num w:numId="31">
    <w:abstractNumId w:val="13"/>
  </w:num>
  <w:num w:numId="32">
    <w:abstractNumId w:val="2"/>
  </w:num>
  <w:num w:numId="33">
    <w:abstractNumId w:val="17"/>
  </w:num>
  <w:num w:numId="34">
    <w:abstractNumId w:val="26"/>
  </w:num>
  <w:num w:numId="35">
    <w:abstractNumId w:val="1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E04"/>
    <w:rsid w:val="000046D1"/>
    <w:rsid w:val="00005A6B"/>
    <w:rsid w:val="00026B67"/>
    <w:rsid w:val="0003384D"/>
    <w:rsid w:val="000338AC"/>
    <w:rsid w:val="00040E29"/>
    <w:rsid w:val="00045FE7"/>
    <w:rsid w:val="00050CD4"/>
    <w:rsid w:val="00056682"/>
    <w:rsid w:val="00057156"/>
    <w:rsid w:val="00065721"/>
    <w:rsid w:val="00081213"/>
    <w:rsid w:val="00082627"/>
    <w:rsid w:val="000920DD"/>
    <w:rsid w:val="000A7ACD"/>
    <w:rsid w:val="000B7A25"/>
    <w:rsid w:val="000D5ABD"/>
    <w:rsid w:val="00103D02"/>
    <w:rsid w:val="00114A5B"/>
    <w:rsid w:val="001338B2"/>
    <w:rsid w:val="00140C3B"/>
    <w:rsid w:val="001446AA"/>
    <w:rsid w:val="00152159"/>
    <w:rsid w:val="001552F7"/>
    <w:rsid w:val="001577E4"/>
    <w:rsid w:val="00171140"/>
    <w:rsid w:val="00172EC7"/>
    <w:rsid w:val="0019073C"/>
    <w:rsid w:val="001A2490"/>
    <w:rsid w:val="001B0412"/>
    <w:rsid w:val="001B4004"/>
    <w:rsid w:val="001C7EBD"/>
    <w:rsid w:val="001D0918"/>
    <w:rsid w:val="001D3396"/>
    <w:rsid w:val="001E1864"/>
    <w:rsid w:val="001E7803"/>
    <w:rsid w:val="00202C77"/>
    <w:rsid w:val="00207780"/>
    <w:rsid w:val="002212ED"/>
    <w:rsid w:val="0023042D"/>
    <w:rsid w:val="002537BB"/>
    <w:rsid w:val="00256F9F"/>
    <w:rsid w:val="00261DF5"/>
    <w:rsid w:val="00264819"/>
    <w:rsid w:val="00273FB4"/>
    <w:rsid w:val="002A52EB"/>
    <w:rsid w:val="002D3E3A"/>
    <w:rsid w:val="002D79FA"/>
    <w:rsid w:val="002E1B17"/>
    <w:rsid w:val="002E484C"/>
    <w:rsid w:val="002F4746"/>
    <w:rsid w:val="00302C1F"/>
    <w:rsid w:val="00305909"/>
    <w:rsid w:val="003122A5"/>
    <w:rsid w:val="00314D93"/>
    <w:rsid w:val="0033494B"/>
    <w:rsid w:val="003555CB"/>
    <w:rsid w:val="0038445E"/>
    <w:rsid w:val="00396254"/>
    <w:rsid w:val="003A034C"/>
    <w:rsid w:val="003B2C76"/>
    <w:rsid w:val="003C0BE3"/>
    <w:rsid w:val="003C6F1B"/>
    <w:rsid w:val="003D21DA"/>
    <w:rsid w:val="00401606"/>
    <w:rsid w:val="00404C2C"/>
    <w:rsid w:val="0041192B"/>
    <w:rsid w:val="0042457F"/>
    <w:rsid w:val="00431AC1"/>
    <w:rsid w:val="00433B1A"/>
    <w:rsid w:val="00436BC9"/>
    <w:rsid w:val="00443324"/>
    <w:rsid w:val="00475017"/>
    <w:rsid w:val="00482036"/>
    <w:rsid w:val="004842E6"/>
    <w:rsid w:val="0048787E"/>
    <w:rsid w:val="00491A0F"/>
    <w:rsid w:val="004A1BB1"/>
    <w:rsid w:val="004C4EA3"/>
    <w:rsid w:val="004E0255"/>
    <w:rsid w:val="00501553"/>
    <w:rsid w:val="00501DAB"/>
    <w:rsid w:val="00503601"/>
    <w:rsid w:val="00504AD8"/>
    <w:rsid w:val="00510A89"/>
    <w:rsid w:val="00512696"/>
    <w:rsid w:val="00517190"/>
    <w:rsid w:val="005263E3"/>
    <w:rsid w:val="00533603"/>
    <w:rsid w:val="00543E8E"/>
    <w:rsid w:val="00551918"/>
    <w:rsid w:val="0057181D"/>
    <w:rsid w:val="005723BC"/>
    <w:rsid w:val="00577272"/>
    <w:rsid w:val="00581644"/>
    <w:rsid w:val="00594983"/>
    <w:rsid w:val="005A4336"/>
    <w:rsid w:val="005C02DF"/>
    <w:rsid w:val="005D4B4E"/>
    <w:rsid w:val="005F299B"/>
    <w:rsid w:val="005F368D"/>
    <w:rsid w:val="005F4985"/>
    <w:rsid w:val="0060743F"/>
    <w:rsid w:val="00615FC3"/>
    <w:rsid w:val="00637DD7"/>
    <w:rsid w:val="006501E0"/>
    <w:rsid w:val="006509CD"/>
    <w:rsid w:val="00651AF8"/>
    <w:rsid w:val="00665C5D"/>
    <w:rsid w:val="00666070"/>
    <w:rsid w:val="006663D0"/>
    <w:rsid w:val="006A187E"/>
    <w:rsid w:val="006A1C31"/>
    <w:rsid w:val="006A3296"/>
    <w:rsid w:val="006A570D"/>
    <w:rsid w:val="006B6F32"/>
    <w:rsid w:val="006C1321"/>
    <w:rsid w:val="006D295B"/>
    <w:rsid w:val="006D455A"/>
    <w:rsid w:val="006D5E87"/>
    <w:rsid w:val="007079E5"/>
    <w:rsid w:val="00731C7B"/>
    <w:rsid w:val="0073797C"/>
    <w:rsid w:val="00765844"/>
    <w:rsid w:val="007710AA"/>
    <w:rsid w:val="00772D73"/>
    <w:rsid w:val="007A1A76"/>
    <w:rsid w:val="007A7791"/>
    <w:rsid w:val="007B6CC3"/>
    <w:rsid w:val="007E13E8"/>
    <w:rsid w:val="007E183E"/>
    <w:rsid w:val="007F2B72"/>
    <w:rsid w:val="008002B4"/>
    <w:rsid w:val="008325E5"/>
    <w:rsid w:val="00835288"/>
    <w:rsid w:val="008376A5"/>
    <w:rsid w:val="00842A1B"/>
    <w:rsid w:val="00846496"/>
    <w:rsid w:val="00850797"/>
    <w:rsid w:val="00856B35"/>
    <w:rsid w:val="00857661"/>
    <w:rsid w:val="00860D81"/>
    <w:rsid w:val="00862821"/>
    <w:rsid w:val="00865225"/>
    <w:rsid w:val="00872AE1"/>
    <w:rsid w:val="00881761"/>
    <w:rsid w:val="0088531F"/>
    <w:rsid w:val="00892001"/>
    <w:rsid w:val="008A175A"/>
    <w:rsid w:val="008A3CA1"/>
    <w:rsid w:val="008A5683"/>
    <w:rsid w:val="008A576F"/>
    <w:rsid w:val="008B1C07"/>
    <w:rsid w:val="008B34FD"/>
    <w:rsid w:val="008B7A29"/>
    <w:rsid w:val="008C6D9D"/>
    <w:rsid w:val="008D672C"/>
    <w:rsid w:val="008F5DBB"/>
    <w:rsid w:val="00900A9E"/>
    <w:rsid w:val="0090303A"/>
    <w:rsid w:val="00904253"/>
    <w:rsid w:val="00905D8C"/>
    <w:rsid w:val="0090614B"/>
    <w:rsid w:val="00935C7E"/>
    <w:rsid w:val="0095098F"/>
    <w:rsid w:val="00950DF6"/>
    <w:rsid w:val="00980E39"/>
    <w:rsid w:val="0099655E"/>
    <w:rsid w:val="009A090B"/>
    <w:rsid w:val="009A0E0B"/>
    <w:rsid w:val="009B3C6E"/>
    <w:rsid w:val="009C2FF0"/>
    <w:rsid w:val="009C4BF1"/>
    <w:rsid w:val="009C51B3"/>
    <w:rsid w:val="009C7441"/>
    <w:rsid w:val="009D5703"/>
    <w:rsid w:val="009E024D"/>
    <w:rsid w:val="009F0457"/>
    <w:rsid w:val="009F36B4"/>
    <w:rsid w:val="00A00612"/>
    <w:rsid w:val="00A0094B"/>
    <w:rsid w:val="00A05678"/>
    <w:rsid w:val="00A06195"/>
    <w:rsid w:val="00A06B05"/>
    <w:rsid w:val="00A11E36"/>
    <w:rsid w:val="00A14034"/>
    <w:rsid w:val="00A1460B"/>
    <w:rsid w:val="00A21485"/>
    <w:rsid w:val="00A30FFA"/>
    <w:rsid w:val="00A40929"/>
    <w:rsid w:val="00A4152B"/>
    <w:rsid w:val="00A41C73"/>
    <w:rsid w:val="00A5739B"/>
    <w:rsid w:val="00A861DF"/>
    <w:rsid w:val="00A92650"/>
    <w:rsid w:val="00A9375B"/>
    <w:rsid w:val="00A94A11"/>
    <w:rsid w:val="00A94CD4"/>
    <w:rsid w:val="00AC61F2"/>
    <w:rsid w:val="00AC6BFA"/>
    <w:rsid w:val="00AE09CB"/>
    <w:rsid w:val="00AF3F62"/>
    <w:rsid w:val="00B018FF"/>
    <w:rsid w:val="00B051E7"/>
    <w:rsid w:val="00B30E81"/>
    <w:rsid w:val="00B33857"/>
    <w:rsid w:val="00B33CB8"/>
    <w:rsid w:val="00B4523C"/>
    <w:rsid w:val="00B71ED2"/>
    <w:rsid w:val="00B76AF9"/>
    <w:rsid w:val="00B81E04"/>
    <w:rsid w:val="00B90819"/>
    <w:rsid w:val="00BA0F45"/>
    <w:rsid w:val="00BB7BCB"/>
    <w:rsid w:val="00BF3EAA"/>
    <w:rsid w:val="00C06C4A"/>
    <w:rsid w:val="00C1264B"/>
    <w:rsid w:val="00C24EA8"/>
    <w:rsid w:val="00C361F9"/>
    <w:rsid w:val="00C527CF"/>
    <w:rsid w:val="00C57D1C"/>
    <w:rsid w:val="00C636F7"/>
    <w:rsid w:val="00C70C56"/>
    <w:rsid w:val="00C74536"/>
    <w:rsid w:val="00C76456"/>
    <w:rsid w:val="00C81CF9"/>
    <w:rsid w:val="00C86992"/>
    <w:rsid w:val="00CA7CA5"/>
    <w:rsid w:val="00CC27D5"/>
    <w:rsid w:val="00CC308B"/>
    <w:rsid w:val="00CC5844"/>
    <w:rsid w:val="00CD2830"/>
    <w:rsid w:val="00CF38C9"/>
    <w:rsid w:val="00D05270"/>
    <w:rsid w:val="00D23416"/>
    <w:rsid w:val="00D308F6"/>
    <w:rsid w:val="00D33AA0"/>
    <w:rsid w:val="00D42CED"/>
    <w:rsid w:val="00D4484B"/>
    <w:rsid w:val="00D647AB"/>
    <w:rsid w:val="00D662D3"/>
    <w:rsid w:val="00D70C6D"/>
    <w:rsid w:val="00DB489C"/>
    <w:rsid w:val="00DB6390"/>
    <w:rsid w:val="00DC3BB7"/>
    <w:rsid w:val="00DD3A9D"/>
    <w:rsid w:val="00DE492E"/>
    <w:rsid w:val="00DF29FD"/>
    <w:rsid w:val="00E0004A"/>
    <w:rsid w:val="00E039E3"/>
    <w:rsid w:val="00E17D72"/>
    <w:rsid w:val="00E26C8A"/>
    <w:rsid w:val="00E332D0"/>
    <w:rsid w:val="00E41AFA"/>
    <w:rsid w:val="00E439F4"/>
    <w:rsid w:val="00E46296"/>
    <w:rsid w:val="00E519B9"/>
    <w:rsid w:val="00E52D27"/>
    <w:rsid w:val="00E60E86"/>
    <w:rsid w:val="00E837BA"/>
    <w:rsid w:val="00E9383B"/>
    <w:rsid w:val="00E973AF"/>
    <w:rsid w:val="00EA2A35"/>
    <w:rsid w:val="00EA2E98"/>
    <w:rsid w:val="00EA430B"/>
    <w:rsid w:val="00EB116D"/>
    <w:rsid w:val="00EB2A13"/>
    <w:rsid w:val="00EB354A"/>
    <w:rsid w:val="00ED1C1A"/>
    <w:rsid w:val="00EE0AF9"/>
    <w:rsid w:val="00EE5C39"/>
    <w:rsid w:val="00EF08CA"/>
    <w:rsid w:val="00EF551C"/>
    <w:rsid w:val="00F054AF"/>
    <w:rsid w:val="00F14AAD"/>
    <w:rsid w:val="00F267CC"/>
    <w:rsid w:val="00F33AAE"/>
    <w:rsid w:val="00F3777C"/>
    <w:rsid w:val="00F41FB6"/>
    <w:rsid w:val="00F50374"/>
    <w:rsid w:val="00F64B51"/>
    <w:rsid w:val="00F76859"/>
    <w:rsid w:val="00FA208B"/>
    <w:rsid w:val="00FA24E8"/>
    <w:rsid w:val="00FB275B"/>
    <w:rsid w:val="00FD5BBE"/>
    <w:rsid w:val="00FE5CD8"/>
    <w:rsid w:val="00FE773A"/>
    <w:rsid w:val="00FF105F"/>
    <w:rsid w:val="00FF3A19"/>
    <w:rsid w:val="00FF4295"/>
    <w:rsid w:val="00FF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6EE824-3996-4B30-BB45-F6AF9139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8CA"/>
    <w:pPr>
      <w:spacing w:after="160" w:line="259" w:lineRule="auto"/>
    </w:pPr>
    <w:rPr>
      <w:rFonts w:eastAsia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Char"/>
    <w:uiPriority w:val="9"/>
    <w:unhideWhenUsed/>
    <w:qFormat/>
    <w:rsid w:val="00EF08CA"/>
    <w:pPr>
      <w:keepNext/>
      <w:keepLines/>
      <w:spacing w:after="5" w:line="249" w:lineRule="auto"/>
      <w:ind w:left="687" w:hanging="687"/>
      <w:outlineLvl w:val="0"/>
    </w:pPr>
    <w:rPr>
      <w:rFonts w:ascii="Arial" w:eastAsia="Arial" w:hAnsi="Arial" w:cs="Arial"/>
      <w:color w:val="775F55"/>
      <w:kern w:val="2"/>
      <w:sz w:val="38"/>
      <w:szCs w:val="22"/>
    </w:rPr>
  </w:style>
  <w:style w:type="paragraph" w:styleId="2">
    <w:name w:val="heading 2"/>
    <w:next w:val="a"/>
    <w:link w:val="2Char"/>
    <w:uiPriority w:val="9"/>
    <w:unhideWhenUsed/>
    <w:qFormat/>
    <w:rsid w:val="006A3296"/>
    <w:pPr>
      <w:keepNext/>
      <w:keepLines/>
      <w:spacing w:after="79" w:line="265" w:lineRule="auto"/>
      <w:ind w:left="10" w:right="3372" w:hanging="10"/>
      <w:outlineLvl w:val="1"/>
    </w:pPr>
    <w:rPr>
      <w:rFonts w:ascii="Arial" w:eastAsia="Arial" w:hAnsi="Arial" w:cs="Arial"/>
      <w:b/>
      <w:color w:val="548AB7"/>
      <w:kern w:val="2"/>
      <w:sz w:val="26"/>
      <w:szCs w:val="22"/>
    </w:rPr>
  </w:style>
  <w:style w:type="paragraph" w:styleId="3">
    <w:name w:val="heading 3"/>
    <w:next w:val="a"/>
    <w:link w:val="3Char"/>
    <w:uiPriority w:val="9"/>
    <w:unhideWhenUsed/>
    <w:qFormat/>
    <w:rsid w:val="00433B1A"/>
    <w:pPr>
      <w:keepNext/>
      <w:keepLines/>
      <w:spacing w:after="42" w:line="259" w:lineRule="auto"/>
      <w:ind w:left="10" w:hanging="10"/>
      <w:outlineLvl w:val="2"/>
    </w:pPr>
    <w:rPr>
      <w:rFonts w:eastAsia="Calibri" w:cs="Calibri"/>
      <w:color w:val="4F81BD"/>
      <w:kern w:val="2"/>
      <w:sz w:val="23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8C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eastAsia="宋体" w:cs="Times New Roman"/>
      <w:color w:val="auto"/>
      <w:sz w:val="18"/>
      <w:szCs w:val="18"/>
    </w:rPr>
  </w:style>
  <w:style w:type="character" w:customStyle="1" w:styleId="Char">
    <w:name w:val="页眉 Char"/>
    <w:link w:val="a3"/>
    <w:uiPriority w:val="99"/>
    <w:rsid w:val="00EF08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8CA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eastAsia="宋体" w:cs="Times New Roman"/>
      <w:color w:val="auto"/>
      <w:sz w:val="18"/>
      <w:szCs w:val="18"/>
    </w:rPr>
  </w:style>
  <w:style w:type="character" w:customStyle="1" w:styleId="Char0">
    <w:name w:val="页脚 Char"/>
    <w:link w:val="a4"/>
    <w:uiPriority w:val="99"/>
    <w:rsid w:val="00EF08CA"/>
    <w:rPr>
      <w:sz w:val="18"/>
      <w:szCs w:val="18"/>
    </w:rPr>
  </w:style>
  <w:style w:type="character" w:customStyle="1" w:styleId="1Char">
    <w:name w:val="标题 1 Char"/>
    <w:link w:val="1"/>
    <w:rsid w:val="00EF08CA"/>
    <w:rPr>
      <w:rFonts w:ascii="Arial" w:eastAsia="Arial" w:hAnsi="Arial" w:cs="Arial"/>
      <w:color w:val="775F55"/>
      <w:sz w:val="38"/>
    </w:rPr>
  </w:style>
  <w:style w:type="table" w:customStyle="1" w:styleId="TableGrid">
    <w:name w:val="TableGrid"/>
    <w:rsid w:val="00EF08CA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EF08CA"/>
    <w:pPr>
      <w:ind w:firstLineChars="200" w:firstLine="420"/>
    </w:pPr>
  </w:style>
  <w:style w:type="character" w:customStyle="1" w:styleId="2Char">
    <w:name w:val="标题 2 Char"/>
    <w:basedOn w:val="a0"/>
    <w:link w:val="2"/>
    <w:rsid w:val="006A3296"/>
    <w:rPr>
      <w:rFonts w:ascii="Arial" w:eastAsia="Arial" w:hAnsi="Arial" w:cs="Arial"/>
      <w:b/>
      <w:color w:val="548AB7"/>
      <w:kern w:val="2"/>
      <w:sz w:val="26"/>
      <w:szCs w:val="22"/>
    </w:rPr>
  </w:style>
  <w:style w:type="table" w:customStyle="1" w:styleId="TableGrid1">
    <w:name w:val="TableGrid1"/>
    <w:rsid w:val="00B018FF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B018FF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B018FF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B018FF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B018FF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018FF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018FF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B018FF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B018FF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F3F62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3F62"/>
    <w:rPr>
      <w:rFonts w:eastAsia="Calibri" w:cs="Calibri"/>
      <w:color w:val="000000"/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433B1A"/>
    <w:rPr>
      <w:rFonts w:eastAsia="Calibri" w:cs="Calibri"/>
      <w:color w:val="4F81BD"/>
      <w:kern w:val="2"/>
      <w:sz w:val="23"/>
      <w:szCs w:val="22"/>
    </w:rPr>
  </w:style>
  <w:style w:type="table" w:styleId="a7">
    <w:name w:val="Table Grid"/>
    <w:basedOn w:val="a1"/>
    <w:uiPriority w:val="59"/>
    <w:rsid w:val="007A77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96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\&#38750;&#25509;&#27979;&#35797;\&#23376;&#31243;&#24207;\EMV&#27979;&#35797;\&#29983;&#25104;&#25253;&#21578;\Test%20Suite%20Report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9DCD4-CB57-4A02-B5A4-6898E331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Suite Report.dot</Template>
  <TotalTime>61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Huangyyb</dc:creator>
  <cp:lastModifiedBy>lvgeng(吕更/深圳)</cp:lastModifiedBy>
  <cp:revision>15</cp:revision>
  <dcterms:created xsi:type="dcterms:W3CDTF">2017-03-28T07:41:00Z</dcterms:created>
  <dcterms:modified xsi:type="dcterms:W3CDTF">2018-01-10T02:34:00Z</dcterms:modified>
</cp:coreProperties>
</file>